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30" w:type="dxa"/>
        <w:tblLayout w:type="fixed"/>
        <w:tblLook w:val="04A0" w:firstRow="1" w:lastRow="0" w:firstColumn="1" w:lastColumn="0" w:noHBand="0" w:noVBand="1"/>
      </w:tblPr>
      <w:tblGrid>
        <w:gridCol w:w="5515"/>
        <w:gridCol w:w="5515"/>
      </w:tblGrid>
      <w:tr w:rsidR="001D78B9" w14:paraId="24459D95" w14:textId="77777777" w:rsidTr="006633C4">
        <w:trPr>
          <w:trHeight w:val="1647"/>
        </w:trPr>
        <w:tc>
          <w:tcPr>
            <w:tcW w:w="11030" w:type="dxa"/>
            <w:gridSpan w:val="2"/>
            <w:vAlign w:val="center"/>
          </w:tcPr>
          <w:p w14:paraId="148097A0" w14:textId="437CC8CA" w:rsidR="001D78B9" w:rsidRDefault="006B66C8" w:rsidP="00216DB3">
            <w:pPr>
              <w:pStyle w:val="Titolo1"/>
            </w:pPr>
            <w:r>
              <w:t xml:space="preserve">Airlines delay and </w:t>
            </w:r>
            <w:proofErr w:type="gramStart"/>
            <w:r>
              <w:t>passengers</w:t>
            </w:r>
            <w:proofErr w:type="gramEnd"/>
            <w:r>
              <w:t xml:space="preserve"> satisfaction</w:t>
            </w:r>
          </w:p>
        </w:tc>
      </w:tr>
      <w:tr w:rsidR="00637B83" w14:paraId="3030512D" w14:textId="77777777" w:rsidTr="006633C4">
        <w:trPr>
          <w:trHeight w:val="11560"/>
        </w:trPr>
        <w:tc>
          <w:tcPr>
            <w:tcW w:w="11030" w:type="dxa"/>
            <w:gridSpan w:val="2"/>
            <w:vAlign w:val="center"/>
          </w:tcPr>
          <w:p w14:paraId="757454C8" w14:textId="77777777" w:rsidR="00637B83" w:rsidRDefault="00637B83" w:rsidP="00216DB3">
            <w:pPr>
              <w:jc w:val="center"/>
            </w:pPr>
            <w:r w:rsidRPr="00875863">
              <w:rPr>
                <w:noProof/>
                <w:lang w:eastAsia="en-AU"/>
              </w:rPr>
              <mc:AlternateContent>
                <mc:Choice Requires="wps">
                  <w:drawing>
                    <wp:inline distT="0" distB="0" distL="0" distR="0" wp14:anchorId="22DC0215" wp14:editId="6D4898CC">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58AE84E4"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p w14:paraId="1DBB2969" w14:textId="50A8009B" w:rsidR="006B66C8" w:rsidRDefault="006B66C8" w:rsidP="006B66C8"/>
        </w:tc>
      </w:tr>
      <w:tr w:rsidR="00A81248" w:rsidRPr="00B6614B" w14:paraId="58F10A82" w14:textId="77777777" w:rsidTr="006633C4">
        <w:trPr>
          <w:trHeight w:val="1030"/>
        </w:trPr>
        <w:tc>
          <w:tcPr>
            <w:tcW w:w="5515" w:type="dxa"/>
            <w:vAlign w:val="center"/>
          </w:tcPr>
          <w:p w14:paraId="48A6EF62" w14:textId="3B3C00D7" w:rsidR="00637B83" w:rsidRDefault="006B66C8" w:rsidP="00216DB3">
            <w:pPr>
              <w:pStyle w:val="Titolo2"/>
            </w:pPr>
            <w:r>
              <w:lastRenderedPageBreak/>
              <w:t>January 2023</w:t>
            </w:r>
          </w:p>
          <w:p w14:paraId="473A59BE" w14:textId="6F905C4C" w:rsidR="00A81248" w:rsidRDefault="006B66C8" w:rsidP="00216DB3">
            <w:pPr>
              <w:pStyle w:val="Titolo2"/>
            </w:pPr>
            <w:r>
              <w:t>Data visualization</w:t>
            </w:r>
          </w:p>
        </w:tc>
        <w:tc>
          <w:tcPr>
            <w:tcW w:w="5515" w:type="dxa"/>
            <w:vAlign w:val="center"/>
          </w:tcPr>
          <w:p w14:paraId="5D6EFC78" w14:textId="77777777" w:rsidR="006B66C8" w:rsidRPr="00B6614B" w:rsidRDefault="006B66C8" w:rsidP="006B66C8">
            <w:pPr>
              <w:pStyle w:val="Titolo2"/>
              <w:rPr>
                <w:lang w:val="it-CH"/>
              </w:rPr>
            </w:pPr>
          </w:p>
          <w:p w14:paraId="1EF572CD" w14:textId="77499891" w:rsidR="006B66C8" w:rsidRPr="00B6614B" w:rsidRDefault="006B66C8" w:rsidP="006B66C8">
            <w:pPr>
              <w:pStyle w:val="Titolo2"/>
              <w:rPr>
                <w:lang w:val="it-CH"/>
              </w:rPr>
            </w:pPr>
            <w:r w:rsidRPr="00B6614B">
              <w:rPr>
                <w:lang w:val="it-CH"/>
              </w:rPr>
              <w:t>Manuel Acquistapace</w:t>
            </w:r>
          </w:p>
          <w:p w14:paraId="526E404B" w14:textId="77777777" w:rsidR="00A81248" w:rsidRPr="00B6614B" w:rsidRDefault="006B66C8" w:rsidP="00216DB3">
            <w:pPr>
              <w:pStyle w:val="Titolo2"/>
              <w:rPr>
                <w:lang w:val="it-CH"/>
              </w:rPr>
            </w:pPr>
            <w:r w:rsidRPr="00B6614B">
              <w:rPr>
                <w:lang w:val="it-CH"/>
              </w:rPr>
              <w:t>Miro Rava</w:t>
            </w:r>
          </w:p>
          <w:p w14:paraId="38745D63" w14:textId="77777777" w:rsidR="006B66C8" w:rsidRPr="00B6614B" w:rsidRDefault="006B66C8" w:rsidP="006B66C8">
            <w:pPr>
              <w:pStyle w:val="Titolo2"/>
              <w:rPr>
                <w:lang w:val="it-CH"/>
              </w:rPr>
            </w:pPr>
            <w:r w:rsidRPr="00B6614B">
              <w:rPr>
                <w:lang w:val="it-CH"/>
              </w:rPr>
              <w:t>Stefano Billeter</w:t>
            </w:r>
          </w:p>
          <w:p w14:paraId="044EAA89" w14:textId="0F25CE9F" w:rsidR="006633C4" w:rsidRPr="00B6614B" w:rsidRDefault="006633C4" w:rsidP="006633C4">
            <w:pPr>
              <w:rPr>
                <w:lang w:val="it-CH"/>
              </w:rPr>
            </w:pPr>
          </w:p>
        </w:tc>
      </w:tr>
    </w:tbl>
    <w:p w14:paraId="322CF4AB" w14:textId="77777777" w:rsidR="000C4ED1" w:rsidRPr="00B6614B" w:rsidRDefault="000C4ED1" w:rsidP="005A2DF7">
      <w:pPr>
        <w:rPr>
          <w:lang w:val="it-CH"/>
        </w:rPr>
      </w:pPr>
    </w:p>
    <w:p w14:paraId="01B31CFD" w14:textId="77777777" w:rsidR="000F0731" w:rsidRPr="00B6614B" w:rsidRDefault="00036DC3" w:rsidP="005A2DF7">
      <w:pPr>
        <w:rPr>
          <w:lang w:val="it-CH"/>
        </w:rPr>
      </w:pPr>
      <w:r>
        <w:rPr>
          <w:noProof/>
        </w:rPr>
        <mc:AlternateContent>
          <mc:Choice Requires="wpg">
            <w:drawing>
              <wp:anchor distT="0" distB="0" distL="114300" distR="114300" simplePos="0" relativeHeight="251669504" behindDoc="1" locked="0" layoutInCell="1" allowOverlap="1" wp14:anchorId="151ABAA8" wp14:editId="3D776BEA">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1B6EC272"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6585" w:type="dxa"/>
        <w:tblLayout w:type="fixed"/>
        <w:tblLook w:val="04A0" w:firstRow="1" w:lastRow="0" w:firstColumn="1" w:lastColumn="0" w:noHBand="0" w:noVBand="1"/>
      </w:tblPr>
      <w:tblGrid>
        <w:gridCol w:w="426"/>
        <w:gridCol w:w="4819"/>
        <w:gridCol w:w="5954"/>
        <w:gridCol w:w="5386"/>
      </w:tblGrid>
      <w:tr w:rsidR="001205A1" w:rsidRPr="00B6614B" w14:paraId="5EA8B023" w14:textId="77777777" w:rsidTr="005A7CD1">
        <w:trPr>
          <w:trHeight w:val="396"/>
        </w:trPr>
        <w:tc>
          <w:tcPr>
            <w:tcW w:w="426" w:type="dxa"/>
          </w:tcPr>
          <w:p w14:paraId="4F6BD9B8" w14:textId="77777777" w:rsidR="00A81248" w:rsidRPr="00B6614B" w:rsidRDefault="00A81248" w:rsidP="00216DB3">
            <w:pPr>
              <w:pStyle w:val="Text"/>
              <w:rPr>
                <w:lang w:val="it-CH"/>
              </w:rPr>
            </w:pPr>
          </w:p>
        </w:tc>
        <w:tc>
          <w:tcPr>
            <w:tcW w:w="4819" w:type="dxa"/>
          </w:tcPr>
          <w:p w14:paraId="778C5071" w14:textId="77777777" w:rsidR="00A81248" w:rsidRPr="00B6614B" w:rsidRDefault="00A81248" w:rsidP="00216DB3">
            <w:pPr>
              <w:pStyle w:val="Text"/>
              <w:rPr>
                <w:lang w:val="it-CH"/>
              </w:rPr>
            </w:pPr>
          </w:p>
        </w:tc>
        <w:tc>
          <w:tcPr>
            <w:tcW w:w="5954" w:type="dxa"/>
          </w:tcPr>
          <w:p w14:paraId="5CF705C5" w14:textId="77777777" w:rsidR="00A81248" w:rsidRPr="00B6614B" w:rsidRDefault="00A81248" w:rsidP="00216DB3">
            <w:pPr>
              <w:pStyle w:val="Text"/>
              <w:rPr>
                <w:lang w:val="it-CH"/>
              </w:rPr>
            </w:pPr>
          </w:p>
        </w:tc>
        <w:tc>
          <w:tcPr>
            <w:tcW w:w="5386" w:type="dxa"/>
          </w:tcPr>
          <w:p w14:paraId="0BA54730" w14:textId="77777777" w:rsidR="00A81248" w:rsidRPr="00B6614B" w:rsidRDefault="00A81248" w:rsidP="00216DB3">
            <w:pPr>
              <w:pStyle w:val="Text"/>
              <w:rPr>
                <w:lang w:val="it-CH"/>
              </w:rPr>
            </w:pPr>
          </w:p>
        </w:tc>
      </w:tr>
      <w:tr w:rsidR="001205A1" w14:paraId="18982864" w14:textId="77777777" w:rsidTr="005A7CD1">
        <w:trPr>
          <w:trHeight w:val="5274"/>
        </w:trPr>
        <w:tc>
          <w:tcPr>
            <w:tcW w:w="426" w:type="dxa"/>
          </w:tcPr>
          <w:p w14:paraId="087A154C" w14:textId="77777777" w:rsidR="001205A1" w:rsidRPr="00B6614B" w:rsidRDefault="001205A1" w:rsidP="005A2DF7">
            <w:pPr>
              <w:rPr>
                <w:lang w:val="it-CH"/>
              </w:rPr>
            </w:pPr>
          </w:p>
        </w:tc>
        <w:tc>
          <w:tcPr>
            <w:tcW w:w="10773" w:type="dxa"/>
            <w:gridSpan w:val="2"/>
            <w:tcBorders>
              <w:bottom w:val="single" w:sz="18" w:space="0" w:color="26414C" w:themeColor="accent5" w:themeShade="40"/>
            </w:tcBorders>
            <w:shd w:val="clear" w:color="auto" w:fill="FFFFFF" w:themeFill="background1"/>
          </w:tcPr>
          <w:p w14:paraId="78AA6BC7" w14:textId="545CFC51" w:rsidR="001205A1" w:rsidRPr="006633C4" w:rsidRDefault="006B66C8" w:rsidP="006633C4">
            <w:pPr>
              <w:pStyle w:val="Titolo3"/>
            </w:pPr>
            <w:r w:rsidRPr="006633C4">
              <w:t>Syllabus</w:t>
            </w:r>
          </w:p>
          <w:p w14:paraId="0D59A9CB" w14:textId="43D37829" w:rsidR="006B66C8" w:rsidRPr="006633C4" w:rsidRDefault="006B66C8" w:rsidP="005F4A20">
            <w:pPr>
              <w:rPr>
                <w:sz w:val="28"/>
                <w:szCs w:val="28"/>
              </w:rPr>
            </w:pPr>
          </w:p>
          <w:p w14:paraId="22B58534" w14:textId="6B5AEF82" w:rsidR="006B66C8" w:rsidRDefault="006B66C8" w:rsidP="006B66C8">
            <w:pPr>
              <w:pStyle w:val="Paragrafoelenco"/>
              <w:numPr>
                <w:ilvl w:val="0"/>
                <w:numId w:val="1"/>
              </w:numPr>
              <w:rPr>
                <w:sz w:val="28"/>
                <w:szCs w:val="28"/>
              </w:rPr>
            </w:pPr>
            <w:r w:rsidRPr="006633C4">
              <w:rPr>
                <w:sz w:val="28"/>
                <w:szCs w:val="28"/>
              </w:rPr>
              <w:t>Abstract</w:t>
            </w:r>
          </w:p>
          <w:p w14:paraId="1AA342BE" w14:textId="77777777" w:rsidR="005B3968" w:rsidRDefault="005B3968" w:rsidP="005B3968">
            <w:pPr>
              <w:pStyle w:val="Paragrafoelenco"/>
              <w:rPr>
                <w:sz w:val="28"/>
                <w:szCs w:val="28"/>
              </w:rPr>
            </w:pPr>
          </w:p>
          <w:p w14:paraId="18AEAC8D" w14:textId="115B883A" w:rsidR="005B3968" w:rsidRPr="006633C4" w:rsidRDefault="007D0ABB" w:rsidP="006B66C8">
            <w:pPr>
              <w:pStyle w:val="Paragrafoelenco"/>
              <w:numPr>
                <w:ilvl w:val="0"/>
                <w:numId w:val="1"/>
              </w:numPr>
              <w:rPr>
                <w:sz w:val="28"/>
                <w:szCs w:val="28"/>
              </w:rPr>
            </w:pPr>
            <w:r>
              <w:rPr>
                <w:sz w:val="28"/>
                <w:szCs w:val="28"/>
              </w:rPr>
              <w:t>Foreword, preface, a</w:t>
            </w:r>
            <w:r w:rsidR="005B3968" w:rsidRPr="005B3968">
              <w:rPr>
                <w:sz w:val="28"/>
                <w:szCs w:val="28"/>
              </w:rPr>
              <w:t>cknowledgement</w:t>
            </w:r>
          </w:p>
          <w:p w14:paraId="1CED6D39" w14:textId="77777777" w:rsidR="006633C4" w:rsidRPr="006633C4" w:rsidRDefault="006633C4" w:rsidP="006633C4">
            <w:pPr>
              <w:pStyle w:val="Paragrafoelenco"/>
              <w:rPr>
                <w:sz w:val="28"/>
                <w:szCs w:val="28"/>
              </w:rPr>
            </w:pPr>
          </w:p>
          <w:p w14:paraId="5C188297" w14:textId="5B83F228" w:rsidR="006B66C8" w:rsidRPr="006633C4" w:rsidRDefault="006B66C8" w:rsidP="006B66C8">
            <w:pPr>
              <w:pStyle w:val="Paragrafoelenco"/>
              <w:numPr>
                <w:ilvl w:val="0"/>
                <w:numId w:val="1"/>
              </w:numPr>
              <w:rPr>
                <w:sz w:val="28"/>
                <w:szCs w:val="28"/>
              </w:rPr>
            </w:pPr>
            <w:r w:rsidRPr="006633C4">
              <w:rPr>
                <w:sz w:val="28"/>
                <w:szCs w:val="28"/>
              </w:rPr>
              <w:t>Introduction</w:t>
            </w:r>
          </w:p>
          <w:p w14:paraId="6FEDC930" w14:textId="77777777" w:rsidR="006633C4" w:rsidRPr="006633C4" w:rsidRDefault="006633C4" w:rsidP="006633C4">
            <w:pPr>
              <w:pStyle w:val="Paragrafoelenco"/>
              <w:rPr>
                <w:sz w:val="28"/>
                <w:szCs w:val="28"/>
              </w:rPr>
            </w:pPr>
          </w:p>
          <w:p w14:paraId="5C984F5C" w14:textId="104C1C6B" w:rsidR="006B66C8" w:rsidRPr="006633C4" w:rsidRDefault="006B66C8" w:rsidP="006B66C8">
            <w:pPr>
              <w:pStyle w:val="Paragrafoelenco"/>
              <w:numPr>
                <w:ilvl w:val="0"/>
                <w:numId w:val="1"/>
              </w:numPr>
              <w:rPr>
                <w:sz w:val="28"/>
                <w:szCs w:val="28"/>
              </w:rPr>
            </w:pPr>
            <w:r w:rsidRPr="006633C4">
              <w:rPr>
                <w:sz w:val="28"/>
                <w:szCs w:val="28"/>
              </w:rPr>
              <w:t>Data sources</w:t>
            </w:r>
          </w:p>
          <w:p w14:paraId="52EAF097" w14:textId="77777777" w:rsidR="006633C4" w:rsidRPr="006633C4" w:rsidRDefault="006633C4" w:rsidP="006633C4">
            <w:pPr>
              <w:pStyle w:val="Paragrafoelenco"/>
              <w:rPr>
                <w:sz w:val="28"/>
                <w:szCs w:val="28"/>
              </w:rPr>
            </w:pPr>
          </w:p>
          <w:p w14:paraId="19502782" w14:textId="1A1CA1C8" w:rsidR="006B66C8" w:rsidRPr="006633C4" w:rsidRDefault="006B66C8" w:rsidP="006B66C8">
            <w:pPr>
              <w:pStyle w:val="Paragrafoelenco"/>
              <w:numPr>
                <w:ilvl w:val="0"/>
                <w:numId w:val="1"/>
              </w:numPr>
              <w:rPr>
                <w:sz w:val="28"/>
                <w:szCs w:val="28"/>
              </w:rPr>
            </w:pPr>
            <w:r w:rsidRPr="006633C4">
              <w:rPr>
                <w:sz w:val="28"/>
                <w:szCs w:val="28"/>
              </w:rPr>
              <w:t>Data pre-processing</w:t>
            </w:r>
          </w:p>
          <w:p w14:paraId="57772FB9" w14:textId="77777777" w:rsidR="006633C4" w:rsidRPr="006633C4" w:rsidRDefault="006633C4" w:rsidP="006633C4">
            <w:pPr>
              <w:pStyle w:val="Paragrafoelenco"/>
              <w:rPr>
                <w:sz w:val="28"/>
                <w:szCs w:val="28"/>
              </w:rPr>
            </w:pPr>
          </w:p>
          <w:p w14:paraId="692B3D00" w14:textId="126EC3A5" w:rsidR="006B66C8" w:rsidRPr="006633C4" w:rsidRDefault="006B66C8" w:rsidP="006B66C8">
            <w:pPr>
              <w:pStyle w:val="Paragrafoelenco"/>
              <w:numPr>
                <w:ilvl w:val="0"/>
                <w:numId w:val="1"/>
              </w:numPr>
              <w:rPr>
                <w:sz w:val="28"/>
                <w:szCs w:val="28"/>
              </w:rPr>
            </w:pPr>
            <w:r w:rsidRPr="006633C4">
              <w:rPr>
                <w:sz w:val="28"/>
                <w:szCs w:val="28"/>
              </w:rPr>
              <w:t>Interface design</w:t>
            </w:r>
          </w:p>
          <w:p w14:paraId="3E5458F3" w14:textId="77777777" w:rsidR="006633C4" w:rsidRPr="006633C4" w:rsidRDefault="006633C4" w:rsidP="006633C4">
            <w:pPr>
              <w:pStyle w:val="Paragrafoelenco"/>
              <w:rPr>
                <w:sz w:val="28"/>
                <w:szCs w:val="28"/>
              </w:rPr>
            </w:pPr>
          </w:p>
          <w:p w14:paraId="7A3C5EFC" w14:textId="21CD21BA" w:rsidR="006B66C8" w:rsidRDefault="006B66C8" w:rsidP="006B66C8">
            <w:pPr>
              <w:pStyle w:val="Paragrafoelenco"/>
              <w:numPr>
                <w:ilvl w:val="0"/>
                <w:numId w:val="1"/>
              </w:numPr>
              <w:rPr>
                <w:sz w:val="28"/>
                <w:szCs w:val="28"/>
              </w:rPr>
            </w:pPr>
            <w:r w:rsidRPr="006633C4">
              <w:rPr>
                <w:sz w:val="28"/>
                <w:szCs w:val="28"/>
              </w:rPr>
              <w:t>Data visualizations</w:t>
            </w:r>
          </w:p>
          <w:p w14:paraId="5593A3D3" w14:textId="77777777" w:rsidR="006633C4" w:rsidRPr="006633C4" w:rsidRDefault="006633C4" w:rsidP="006633C4">
            <w:pPr>
              <w:rPr>
                <w:sz w:val="28"/>
                <w:szCs w:val="28"/>
              </w:rPr>
            </w:pPr>
          </w:p>
          <w:p w14:paraId="2F0504A4" w14:textId="3B822C71" w:rsidR="006B66C8" w:rsidRDefault="006633C4" w:rsidP="006B66C8">
            <w:pPr>
              <w:pStyle w:val="Paragrafoelenco"/>
              <w:numPr>
                <w:ilvl w:val="0"/>
                <w:numId w:val="1"/>
              </w:numPr>
              <w:rPr>
                <w:sz w:val="28"/>
                <w:szCs w:val="28"/>
              </w:rPr>
            </w:pPr>
            <w:r>
              <w:rPr>
                <w:sz w:val="28"/>
                <w:szCs w:val="28"/>
              </w:rPr>
              <w:t>Conclusions</w:t>
            </w:r>
          </w:p>
          <w:p w14:paraId="058CD118" w14:textId="77777777" w:rsidR="0064752E" w:rsidRPr="0064752E" w:rsidRDefault="0064752E" w:rsidP="0064752E">
            <w:pPr>
              <w:pStyle w:val="Paragrafoelenco"/>
              <w:rPr>
                <w:sz w:val="28"/>
                <w:szCs w:val="28"/>
              </w:rPr>
            </w:pPr>
          </w:p>
          <w:p w14:paraId="0BEFB203" w14:textId="045408E8" w:rsidR="0064752E" w:rsidRDefault="0064752E" w:rsidP="006B66C8">
            <w:pPr>
              <w:pStyle w:val="Paragrafoelenco"/>
              <w:numPr>
                <w:ilvl w:val="0"/>
                <w:numId w:val="1"/>
              </w:numPr>
              <w:rPr>
                <w:sz w:val="28"/>
                <w:szCs w:val="28"/>
              </w:rPr>
            </w:pPr>
            <w:r>
              <w:rPr>
                <w:sz w:val="28"/>
                <w:szCs w:val="28"/>
              </w:rPr>
              <w:t>Next steps</w:t>
            </w:r>
          </w:p>
          <w:p w14:paraId="6D5C3983" w14:textId="77777777" w:rsidR="005B3968" w:rsidRPr="005B3968" w:rsidRDefault="005B3968" w:rsidP="005B3968">
            <w:pPr>
              <w:pStyle w:val="Paragrafoelenco"/>
              <w:rPr>
                <w:sz w:val="28"/>
                <w:szCs w:val="28"/>
              </w:rPr>
            </w:pPr>
          </w:p>
          <w:p w14:paraId="26E6551E" w14:textId="1B185DE4" w:rsidR="005B3968" w:rsidRPr="006633C4" w:rsidRDefault="005B3968" w:rsidP="006B66C8">
            <w:pPr>
              <w:pStyle w:val="Paragrafoelenco"/>
              <w:numPr>
                <w:ilvl w:val="0"/>
                <w:numId w:val="1"/>
              </w:numPr>
              <w:rPr>
                <w:sz w:val="28"/>
                <w:szCs w:val="28"/>
              </w:rPr>
            </w:pPr>
            <w:r>
              <w:rPr>
                <w:sz w:val="28"/>
                <w:szCs w:val="28"/>
              </w:rPr>
              <w:t>Sources</w:t>
            </w:r>
          </w:p>
          <w:p w14:paraId="4710564D" w14:textId="48AE1B52" w:rsidR="001205A1" w:rsidRDefault="001205A1" w:rsidP="006B66C8">
            <w:pPr>
              <w:pStyle w:val="Titolo4"/>
            </w:pPr>
          </w:p>
        </w:tc>
        <w:tc>
          <w:tcPr>
            <w:tcW w:w="5386" w:type="dxa"/>
          </w:tcPr>
          <w:p w14:paraId="58CBAC27" w14:textId="77777777" w:rsidR="001205A1" w:rsidRDefault="001205A1" w:rsidP="005A2DF7"/>
        </w:tc>
      </w:tr>
      <w:tr w:rsidR="00637B83" w14:paraId="6F3593A7" w14:textId="77777777" w:rsidTr="005A7CD1">
        <w:trPr>
          <w:trHeight w:val="383"/>
        </w:trPr>
        <w:tc>
          <w:tcPr>
            <w:tcW w:w="426" w:type="dxa"/>
          </w:tcPr>
          <w:p w14:paraId="20523E1A" w14:textId="77777777" w:rsidR="00637B83" w:rsidRDefault="00637B83" w:rsidP="005A2DF7"/>
        </w:tc>
        <w:tc>
          <w:tcPr>
            <w:tcW w:w="10773" w:type="dxa"/>
            <w:gridSpan w:val="2"/>
            <w:tcBorders>
              <w:top w:val="single" w:sz="18" w:space="0" w:color="26414C" w:themeColor="accent5" w:themeShade="40"/>
            </w:tcBorders>
            <w:shd w:val="clear" w:color="auto" w:fill="FFFFFF" w:themeFill="background1"/>
          </w:tcPr>
          <w:p w14:paraId="0E2520A6" w14:textId="6241E26B" w:rsidR="00637B83" w:rsidRPr="00637B83" w:rsidRDefault="00637B83" w:rsidP="000F0731">
            <w:pPr>
              <w:pStyle w:val="Titolo5"/>
            </w:pPr>
          </w:p>
        </w:tc>
        <w:tc>
          <w:tcPr>
            <w:tcW w:w="5386" w:type="dxa"/>
          </w:tcPr>
          <w:p w14:paraId="4162326F" w14:textId="77777777" w:rsidR="00637B83" w:rsidRDefault="00637B83" w:rsidP="005A2DF7"/>
        </w:tc>
      </w:tr>
      <w:tr w:rsidR="0031055C" w:rsidRPr="00161B75" w14:paraId="37A2733B" w14:textId="77777777" w:rsidTr="005A7CD1">
        <w:tblPrEx>
          <w:tblLook w:val="0600" w:firstRow="0" w:lastRow="0" w:firstColumn="0" w:lastColumn="0" w:noHBand="1" w:noVBand="1"/>
        </w:tblPrEx>
        <w:trPr>
          <w:trHeight w:val="6634"/>
        </w:trPr>
        <w:tc>
          <w:tcPr>
            <w:tcW w:w="426" w:type="dxa"/>
            <w:shd w:val="clear" w:color="auto" w:fill="FFFFFF" w:themeFill="background1"/>
          </w:tcPr>
          <w:p w14:paraId="64DA30C1" w14:textId="77777777" w:rsidR="0031055C" w:rsidRDefault="0031055C" w:rsidP="006633C4"/>
          <w:p w14:paraId="46270C17" w14:textId="77777777" w:rsidR="006633C4" w:rsidRDefault="006633C4" w:rsidP="006633C4"/>
          <w:p w14:paraId="22B9147A" w14:textId="218D55F3" w:rsidR="006633C4" w:rsidRDefault="006633C4" w:rsidP="006633C4"/>
        </w:tc>
        <w:tc>
          <w:tcPr>
            <w:tcW w:w="4819" w:type="dxa"/>
            <w:tcBorders>
              <w:bottom w:val="single" w:sz="18" w:space="0" w:color="FF1571" w:themeColor="accent2"/>
            </w:tcBorders>
            <w:shd w:val="clear" w:color="auto" w:fill="FFFFFF" w:themeFill="background1"/>
          </w:tcPr>
          <w:p w14:paraId="387BAFF3" w14:textId="77777777" w:rsidR="006633C4" w:rsidRDefault="006633C4" w:rsidP="005A2DF7">
            <w:pPr>
              <w:pStyle w:val="Titolo3"/>
            </w:pPr>
          </w:p>
          <w:p w14:paraId="3153463E" w14:textId="375CEB9C" w:rsidR="002B6593" w:rsidRDefault="006633C4" w:rsidP="005A2DF7">
            <w:pPr>
              <w:pStyle w:val="Titolo3"/>
            </w:pPr>
            <w:r>
              <w:t>Abstract</w:t>
            </w:r>
          </w:p>
          <w:p w14:paraId="62BA7BA8" w14:textId="77777777" w:rsidR="002B6593" w:rsidRDefault="002B6593" w:rsidP="005F4A20"/>
          <w:p w14:paraId="4F4DE163" w14:textId="75FECCFA" w:rsidR="00CF223D" w:rsidRDefault="006633C4" w:rsidP="007D3093">
            <w:pPr>
              <w:pStyle w:val="Text"/>
              <w:spacing w:line="276" w:lineRule="auto"/>
            </w:pPr>
            <w:r>
              <w:t>In the highly globalized environment where we live, delays and setbacks are a real problem. These can affect travelers of all around the world, whether they are tourists</w:t>
            </w:r>
            <w:r w:rsidR="003631C2">
              <w:t xml:space="preserve"> or</w:t>
            </w:r>
            <w:r w:rsidR="00CF223D">
              <w:t xml:space="preserve"> businessmen </w:t>
            </w:r>
            <w:r w:rsidR="003631C2">
              <w:t>as well as</w:t>
            </w:r>
            <w:r w:rsidR="00CF223D">
              <w:t xml:space="preserve"> the airport</w:t>
            </w:r>
            <w:r w:rsidR="003631C2">
              <w:t>s-</w:t>
            </w:r>
            <w:r w:rsidR="00CF223D">
              <w:t xml:space="preserve">airlines framework. </w:t>
            </w:r>
          </w:p>
          <w:p w14:paraId="0D4137CB" w14:textId="3B5752DB" w:rsidR="006633C4" w:rsidRDefault="00CF223D" w:rsidP="007D3093">
            <w:pPr>
              <w:pStyle w:val="Text"/>
              <w:spacing w:line="276" w:lineRule="auto"/>
            </w:pPr>
            <w:r>
              <w:t>This data visualization project, runned in an academical contex</w:t>
            </w:r>
            <w:r w:rsidR="008F1B0E">
              <w:t xml:space="preserve">t, intend to verify if there is a correlation between flight delays and </w:t>
            </w:r>
            <w:r w:rsidR="007F3B0D">
              <w:t>passengers’</w:t>
            </w:r>
            <w:r w:rsidR="008F1B0E">
              <w:t xml:space="preserve"> satisfaction. </w:t>
            </w:r>
          </w:p>
          <w:p w14:paraId="477F8477" w14:textId="020999A2" w:rsidR="008F1B0E" w:rsidRDefault="008F1B0E" w:rsidP="005A2DF7">
            <w:pPr>
              <w:pStyle w:val="Text"/>
            </w:pPr>
          </w:p>
          <w:p w14:paraId="45578B82" w14:textId="4A8FC1C9" w:rsidR="008F1B0E" w:rsidRDefault="008F1B0E" w:rsidP="005A2DF7">
            <w:pPr>
              <w:pStyle w:val="Text"/>
            </w:pPr>
          </w:p>
          <w:p w14:paraId="080A1869" w14:textId="06572633" w:rsidR="008F1B0E" w:rsidRDefault="008F1B0E" w:rsidP="005A2DF7">
            <w:pPr>
              <w:pStyle w:val="Text"/>
            </w:pPr>
          </w:p>
          <w:p w14:paraId="586132E4" w14:textId="23EA2FCB" w:rsidR="008F1B0E" w:rsidRDefault="008F1B0E" w:rsidP="005A2DF7">
            <w:pPr>
              <w:pStyle w:val="Text"/>
            </w:pPr>
          </w:p>
          <w:p w14:paraId="6A3845DA" w14:textId="0BDCA480" w:rsidR="008F1B0E" w:rsidRDefault="008F1B0E" w:rsidP="005A2DF7">
            <w:pPr>
              <w:pStyle w:val="Text"/>
            </w:pPr>
          </w:p>
          <w:p w14:paraId="2A9F6FFC" w14:textId="4197D3D7" w:rsidR="008F1B0E" w:rsidRDefault="008F1B0E" w:rsidP="005A2DF7">
            <w:pPr>
              <w:pStyle w:val="Text"/>
            </w:pPr>
          </w:p>
          <w:p w14:paraId="78A6A8E8" w14:textId="2CAAC943" w:rsidR="008F1B0E" w:rsidRDefault="008F1B0E" w:rsidP="005A2DF7">
            <w:pPr>
              <w:pStyle w:val="Text"/>
            </w:pPr>
          </w:p>
          <w:p w14:paraId="2EF7E848" w14:textId="7796DCEE" w:rsidR="008F1B0E" w:rsidRDefault="008F1B0E" w:rsidP="005A2DF7">
            <w:pPr>
              <w:pStyle w:val="Text"/>
            </w:pPr>
          </w:p>
          <w:p w14:paraId="71A6A14D" w14:textId="2086F724" w:rsidR="008F1B0E" w:rsidRDefault="008F1B0E" w:rsidP="005A2DF7">
            <w:pPr>
              <w:pStyle w:val="Text"/>
            </w:pPr>
          </w:p>
          <w:p w14:paraId="74C3F6C4" w14:textId="1CDEC37A" w:rsidR="008F1B0E" w:rsidRDefault="008F1B0E" w:rsidP="005A2DF7">
            <w:pPr>
              <w:pStyle w:val="Text"/>
            </w:pPr>
          </w:p>
          <w:p w14:paraId="28FDE5FB" w14:textId="2F6C8CAD" w:rsidR="008F1B0E" w:rsidRDefault="008F1B0E" w:rsidP="005A2DF7">
            <w:pPr>
              <w:pStyle w:val="Text"/>
            </w:pPr>
          </w:p>
          <w:p w14:paraId="725D8F0D" w14:textId="0A45ED7F" w:rsidR="008F1B0E" w:rsidRDefault="008F1B0E" w:rsidP="005A2DF7">
            <w:pPr>
              <w:pStyle w:val="Text"/>
            </w:pPr>
          </w:p>
          <w:p w14:paraId="37B4D9B5" w14:textId="3010D3EA" w:rsidR="008F1B0E" w:rsidRDefault="008F1B0E" w:rsidP="005A2DF7">
            <w:pPr>
              <w:pStyle w:val="Text"/>
            </w:pPr>
          </w:p>
          <w:p w14:paraId="109E85B6" w14:textId="2C7C5875" w:rsidR="008F1B0E" w:rsidRDefault="008F1B0E" w:rsidP="005A2DF7">
            <w:pPr>
              <w:pStyle w:val="Text"/>
            </w:pPr>
          </w:p>
          <w:p w14:paraId="395A42F7" w14:textId="56C7DBFD" w:rsidR="008F1B0E" w:rsidRDefault="008F1B0E" w:rsidP="005A2DF7">
            <w:pPr>
              <w:pStyle w:val="Text"/>
            </w:pPr>
          </w:p>
          <w:p w14:paraId="4C4F6615" w14:textId="1D0C000F" w:rsidR="008F1B0E" w:rsidRDefault="008F1B0E" w:rsidP="005A2DF7">
            <w:pPr>
              <w:pStyle w:val="Text"/>
            </w:pPr>
          </w:p>
          <w:p w14:paraId="706AFD6A" w14:textId="5388ADAA" w:rsidR="008F1B0E" w:rsidRDefault="008F1B0E" w:rsidP="005A2DF7">
            <w:pPr>
              <w:pStyle w:val="Text"/>
            </w:pPr>
          </w:p>
          <w:p w14:paraId="3D7B2ACD" w14:textId="3925BE5C" w:rsidR="008F1B0E" w:rsidRDefault="008F1B0E" w:rsidP="005A2DF7">
            <w:pPr>
              <w:pStyle w:val="Text"/>
            </w:pPr>
          </w:p>
          <w:p w14:paraId="780498A0" w14:textId="63601DB8" w:rsidR="008F1B0E" w:rsidRDefault="008F1B0E" w:rsidP="005A2DF7">
            <w:pPr>
              <w:pStyle w:val="Text"/>
            </w:pPr>
          </w:p>
          <w:p w14:paraId="796115C0" w14:textId="1C8C54E6" w:rsidR="008F1B0E" w:rsidRDefault="008F1B0E" w:rsidP="005A2DF7">
            <w:pPr>
              <w:pStyle w:val="Text"/>
            </w:pPr>
          </w:p>
          <w:p w14:paraId="4EA1AFA1" w14:textId="2BDB968C" w:rsidR="008F1B0E" w:rsidRDefault="008F1B0E" w:rsidP="005A2DF7">
            <w:pPr>
              <w:pStyle w:val="Text"/>
            </w:pPr>
          </w:p>
          <w:p w14:paraId="222B3148" w14:textId="6E0E6860" w:rsidR="008F1B0E" w:rsidRDefault="008F1B0E" w:rsidP="005A2DF7">
            <w:pPr>
              <w:pStyle w:val="Text"/>
            </w:pPr>
          </w:p>
          <w:p w14:paraId="39C7272F" w14:textId="2836F6BD" w:rsidR="008F1B0E" w:rsidRDefault="008F1B0E" w:rsidP="005A2DF7">
            <w:pPr>
              <w:pStyle w:val="Text"/>
            </w:pPr>
          </w:p>
          <w:p w14:paraId="5FA48122" w14:textId="44FAD256" w:rsidR="008F1B0E" w:rsidRDefault="008F1B0E" w:rsidP="005A2DF7">
            <w:pPr>
              <w:pStyle w:val="Text"/>
            </w:pPr>
          </w:p>
          <w:p w14:paraId="6564170A" w14:textId="4BD4C6C1" w:rsidR="008F1B0E" w:rsidRDefault="008F1B0E" w:rsidP="005A2DF7">
            <w:pPr>
              <w:pStyle w:val="Text"/>
            </w:pPr>
          </w:p>
          <w:p w14:paraId="3CD9B813" w14:textId="07778234" w:rsidR="008F1B0E" w:rsidRDefault="008F1B0E" w:rsidP="005A2DF7">
            <w:pPr>
              <w:pStyle w:val="Text"/>
            </w:pPr>
          </w:p>
          <w:p w14:paraId="0ECABB71" w14:textId="12859A85" w:rsidR="008F1B0E" w:rsidRDefault="008F1B0E" w:rsidP="005A2DF7">
            <w:pPr>
              <w:pStyle w:val="Text"/>
            </w:pPr>
          </w:p>
          <w:p w14:paraId="2A85AA33" w14:textId="64DF1DBF" w:rsidR="008F1B0E" w:rsidRDefault="008F1B0E" w:rsidP="005A2DF7">
            <w:pPr>
              <w:pStyle w:val="Text"/>
            </w:pPr>
          </w:p>
          <w:p w14:paraId="5E852391" w14:textId="34B26331" w:rsidR="008F1B0E" w:rsidRDefault="008F1B0E" w:rsidP="005A2DF7">
            <w:pPr>
              <w:pStyle w:val="Text"/>
            </w:pPr>
          </w:p>
          <w:p w14:paraId="3A942FC2" w14:textId="61F900F6" w:rsidR="008F1B0E" w:rsidRDefault="008F1B0E" w:rsidP="005A2DF7">
            <w:pPr>
              <w:pStyle w:val="Text"/>
            </w:pPr>
          </w:p>
          <w:p w14:paraId="28A6D541" w14:textId="325AA55B" w:rsidR="008F1B0E" w:rsidRDefault="008F1B0E" w:rsidP="005A2DF7">
            <w:pPr>
              <w:pStyle w:val="Text"/>
            </w:pPr>
          </w:p>
          <w:p w14:paraId="5A86559F" w14:textId="14F26BCD" w:rsidR="007D0ABB" w:rsidRDefault="007D0ABB" w:rsidP="007D0ABB">
            <w:pPr>
              <w:pStyle w:val="Titolo3"/>
            </w:pPr>
            <w:r>
              <w:t>FOREWORD, PREFACE, ACKNOWLEDGEMENTS</w:t>
            </w:r>
          </w:p>
          <w:p w14:paraId="4BD364A5" w14:textId="07C8D8F3" w:rsidR="008F1B0E" w:rsidRDefault="008F1B0E" w:rsidP="005A2DF7">
            <w:pPr>
              <w:pStyle w:val="Text"/>
            </w:pPr>
          </w:p>
          <w:p w14:paraId="3F378EEF" w14:textId="51734A8E" w:rsidR="008F1B0E" w:rsidRDefault="008F1B0E" w:rsidP="005A2DF7">
            <w:pPr>
              <w:pStyle w:val="Text"/>
            </w:pPr>
          </w:p>
          <w:p w14:paraId="4D8E8B4E" w14:textId="7082FE15" w:rsidR="007D0ABB" w:rsidRDefault="007D0ABB" w:rsidP="007D0ABB"/>
          <w:p w14:paraId="6C5A6828" w14:textId="1920D557" w:rsidR="007D0ABB" w:rsidRDefault="007D0ABB" w:rsidP="007D0ABB">
            <w:r>
              <w:t>This report is part of the deliverables of the lab project in “data visualization” (prof. Giovanni Profeta). In this paper we go through all the aspects our work, from where we started to where it could be further developed.</w:t>
            </w:r>
          </w:p>
          <w:p w14:paraId="1BA5183D" w14:textId="279FA764" w:rsidR="007D0ABB" w:rsidRDefault="007D0ABB" w:rsidP="007D0ABB"/>
          <w:p w14:paraId="32E568E4" w14:textId="676547EC" w:rsidR="007D0ABB" w:rsidRDefault="007D0ABB" w:rsidP="007D0ABB">
            <w:r w:rsidRPr="007D0ABB">
              <w:t>Students Manuel Acquistapace, Miro Rava and Stefano Billeter are th</w:t>
            </w:r>
            <w:r>
              <w:t xml:space="preserve">e creators of the webpage, </w:t>
            </w:r>
            <w:proofErr w:type="gramStart"/>
            <w:r>
              <w:t>visualizations</w:t>
            </w:r>
            <w:proofErr w:type="gramEnd"/>
            <w:r>
              <w:t xml:space="preserve"> and report. All the three are currently enrolled in the second year SUPSI’s </w:t>
            </w:r>
            <w:proofErr w:type="gramStart"/>
            <w:r>
              <w:t>bachelor</w:t>
            </w:r>
            <w:proofErr w:type="gramEnd"/>
            <w:r>
              <w:t xml:space="preserve"> degree in “Data Science &amp; AI”.</w:t>
            </w:r>
          </w:p>
          <w:p w14:paraId="33850A4B" w14:textId="11E8A5C2" w:rsidR="007D0ABB" w:rsidRDefault="007D0ABB" w:rsidP="007D0ABB"/>
          <w:p w14:paraId="252BB408" w14:textId="51E30AE8" w:rsidR="007D0ABB" w:rsidRPr="007D0ABB" w:rsidRDefault="007D0ABB" w:rsidP="007D0ABB">
            <w:r>
              <w:t xml:space="preserve">We would like to thank prof. Giovanni Profeta for having guided us through this semester in a very important subject. We will never forget your kindness and willingness and we will treasure your teachings forever. </w:t>
            </w:r>
          </w:p>
          <w:p w14:paraId="7106F666" w14:textId="3327AD67" w:rsidR="007D0ABB" w:rsidRPr="007D0ABB" w:rsidRDefault="007D0ABB" w:rsidP="007D0ABB"/>
          <w:p w14:paraId="1434161F" w14:textId="77777777" w:rsidR="007D0ABB" w:rsidRPr="007D0ABB" w:rsidRDefault="007D0ABB" w:rsidP="007D0ABB"/>
          <w:p w14:paraId="2BE5F34A" w14:textId="2FB3187A" w:rsidR="007D0ABB" w:rsidRPr="007D0ABB" w:rsidRDefault="007D0ABB" w:rsidP="007D0ABB"/>
          <w:p w14:paraId="04BEDBD0" w14:textId="290365B9" w:rsidR="007D0ABB" w:rsidRPr="007D0ABB" w:rsidRDefault="007D0ABB" w:rsidP="007D0ABB"/>
          <w:p w14:paraId="026235AA" w14:textId="0CB16ADE" w:rsidR="007D0ABB" w:rsidRPr="007D0ABB" w:rsidRDefault="007D0ABB" w:rsidP="007D0ABB"/>
          <w:p w14:paraId="0D5D6B4B" w14:textId="53E9DFE5" w:rsidR="007D0ABB" w:rsidRPr="007D0ABB" w:rsidRDefault="007D0ABB" w:rsidP="007D0ABB"/>
          <w:p w14:paraId="4E3F45F8" w14:textId="6C6C214B" w:rsidR="007D0ABB" w:rsidRPr="007D0ABB" w:rsidRDefault="007D0ABB" w:rsidP="007D0ABB"/>
          <w:p w14:paraId="0B463129" w14:textId="1ED8AF90" w:rsidR="007D0ABB" w:rsidRPr="007D0ABB" w:rsidRDefault="007D0ABB" w:rsidP="007D0ABB"/>
          <w:p w14:paraId="79D3ED98" w14:textId="524EC898" w:rsidR="007D0ABB" w:rsidRPr="007D0ABB" w:rsidRDefault="007D0ABB" w:rsidP="007D0ABB"/>
          <w:p w14:paraId="33724A1C" w14:textId="4291D450" w:rsidR="007D0ABB" w:rsidRPr="007D0ABB" w:rsidRDefault="007D0ABB" w:rsidP="007D0ABB"/>
          <w:p w14:paraId="6F8AC71E" w14:textId="3A05C3BC" w:rsidR="007D0ABB" w:rsidRPr="007D0ABB" w:rsidRDefault="007D0ABB" w:rsidP="007D0ABB"/>
          <w:p w14:paraId="0A32C443" w14:textId="58A00452" w:rsidR="007D0ABB" w:rsidRPr="007D0ABB" w:rsidRDefault="007D0ABB" w:rsidP="007D0ABB"/>
          <w:p w14:paraId="0DD2B0A8" w14:textId="66CFE1F7" w:rsidR="007D0ABB" w:rsidRPr="007D0ABB" w:rsidRDefault="007D0ABB" w:rsidP="007D0ABB"/>
          <w:p w14:paraId="501C9EC4" w14:textId="75039D77" w:rsidR="007D0ABB" w:rsidRPr="007D0ABB" w:rsidRDefault="007D0ABB" w:rsidP="007D0ABB"/>
          <w:p w14:paraId="26BCDD63" w14:textId="3685DBE2" w:rsidR="007D0ABB" w:rsidRPr="007D0ABB" w:rsidRDefault="007D0ABB" w:rsidP="007D0ABB"/>
          <w:p w14:paraId="48513A6D" w14:textId="6F3B52D1" w:rsidR="007D0ABB" w:rsidRPr="007D0ABB" w:rsidRDefault="007D0ABB" w:rsidP="007D0ABB"/>
          <w:p w14:paraId="51E5195B" w14:textId="5D0A9498" w:rsidR="007D0ABB" w:rsidRPr="007D0ABB" w:rsidRDefault="007D0ABB" w:rsidP="007D0ABB"/>
          <w:p w14:paraId="79F37191" w14:textId="0B58CC87" w:rsidR="007D0ABB" w:rsidRPr="007D0ABB" w:rsidRDefault="007D0ABB" w:rsidP="007D0ABB"/>
          <w:p w14:paraId="68AB0C77" w14:textId="050A1EA1" w:rsidR="007D0ABB" w:rsidRPr="007D0ABB" w:rsidRDefault="007D0ABB" w:rsidP="007D0ABB"/>
          <w:p w14:paraId="7045C174" w14:textId="3F1B7D78" w:rsidR="007D0ABB" w:rsidRPr="007D0ABB" w:rsidRDefault="007D0ABB" w:rsidP="007D0ABB"/>
          <w:p w14:paraId="1CA94807" w14:textId="253CE972" w:rsidR="007D0ABB" w:rsidRPr="007D0ABB" w:rsidRDefault="007D0ABB" w:rsidP="007D0ABB"/>
          <w:p w14:paraId="2CD47708" w14:textId="6DE745B8" w:rsidR="007D0ABB" w:rsidRPr="007D0ABB" w:rsidRDefault="007D0ABB" w:rsidP="007D0ABB"/>
          <w:p w14:paraId="5C6A9F8D" w14:textId="0177B9DF" w:rsidR="007D0ABB" w:rsidRPr="007D0ABB" w:rsidRDefault="007D0ABB" w:rsidP="007D0ABB"/>
          <w:p w14:paraId="692244B9" w14:textId="62B36D8F" w:rsidR="007D0ABB" w:rsidRPr="007D0ABB" w:rsidRDefault="007D0ABB" w:rsidP="007D0ABB"/>
          <w:p w14:paraId="1D7ED1FB" w14:textId="629CDCDB" w:rsidR="002B6593" w:rsidRDefault="008F1B0E" w:rsidP="005A2DF7">
            <w:pPr>
              <w:pStyle w:val="Titolo3"/>
            </w:pPr>
            <w:r>
              <w:t>Introduction</w:t>
            </w:r>
          </w:p>
          <w:p w14:paraId="254A4ED2" w14:textId="77777777" w:rsidR="002B6593" w:rsidRDefault="002B6593" w:rsidP="005F4A20"/>
          <w:p w14:paraId="7CBEA531" w14:textId="455097E2" w:rsidR="003631C2" w:rsidRDefault="008F1B0E" w:rsidP="007D3093">
            <w:pPr>
              <w:pStyle w:val="Text"/>
              <w:spacing w:line="276" w:lineRule="auto"/>
            </w:pPr>
            <w:r>
              <w:t>The research we conducted aims to</w:t>
            </w:r>
            <w:r w:rsidR="00D00EAE">
              <w:t xml:space="preserve"> </w:t>
            </w:r>
            <w:r>
              <w:t>check the existence of a correlation between objective data (delays) and subjective data (satisfaction)</w:t>
            </w:r>
            <w:r w:rsidR="003631C2">
              <w:t xml:space="preserve">, our </w:t>
            </w:r>
          </w:p>
          <w:p w14:paraId="181F2DC1" w14:textId="5B75C345" w:rsidR="003631C2" w:rsidRDefault="003631C2" w:rsidP="007D3093">
            <w:pPr>
              <w:pStyle w:val="Text"/>
              <w:spacing w:line="276" w:lineRule="auto"/>
            </w:pPr>
            <w:r>
              <w:t xml:space="preserve">initial hypothesis being that it exists </w:t>
            </w:r>
          </w:p>
          <w:p w14:paraId="555AEDC0" w14:textId="77777777" w:rsidR="003631C2" w:rsidRDefault="003631C2" w:rsidP="007D3093">
            <w:pPr>
              <w:pStyle w:val="Text"/>
              <w:spacing w:line="276" w:lineRule="auto"/>
            </w:pPr>
            <w:r>
              <w:t>and it is strong and positive.</w:t>
            </w:r>
          </w:p>
          <w:p w14:paraId="3B9E98F8" w14:textId="6A01D349" w:rsidR="003631C2" w:rsidRDefault="00681226" w:rsidP="007D3093">
            <w:pPr>
              <w:pStyle w:val="Text"/>
              <w:spacing w:line="276" w:lineRule="auto"/>
            </w:pPr>
            <w:r>
              <w:t>We used t</w:t>
            </w:r>
            <w:r w:rsidR="00E17C13">
              <w:t>hree</w:t>
            </w:r>
            <w:r>
              <w:t xml:space="preserve"> datasets we found </w:t>
            </w:r>
          </w:p>
          <w:p w14:paraId="085D122B" w14:textId="77777777" w:rsidR="00681226" w:rsidRDefault="00681226" w:rsidP="007D3093">
            <w:pPr>
              <w:pStyle w:val="Text"/>
              <w:spacing w:line="276" w:lineRule="auto"/>
            </w:pPr>
            <w:r>
              <w:t xml:space="preserve">on Kaggle; these will be </w:t>
            </w:r>
          </w:p>
          <w:p w14:paraId="4E61E0BD" w14:textId="77777777" w:rsidR="00681226" w:rsidRDefault="00681226" w:rsidP="007D3093">
            <w:pPr>
              <w:pStyle w:val="Text"/>
              <w:spacing w:line="276" w:lineRule="auto"/>
            </w:pPr>
            <w:r>
              <w:t>explained and analyzed in the next</w:t>
            </w:r>
          </w:p>
          <w:p w14:paraId="13A25502" w14:textId="77777777" w:rsidR="00681226" w:rsidRDefault="00681226" w:rsidP="007D3093">
            <w:pPr>
              <w:pStyle w:val="Text"/>
              <w:spacing w:line="276" w:lineRule="auto"/>
            </w:pPr>
            <w:r>
              <w:t xml:space="preserve">chapter. </w:t>
            </w:r>
          </w:p>
          <w:p w14:paraId="7320A913" w14:textId="77777777" w:rsidR="00681226" w:rsidRDefault="00681226" w:rsidP="007D3093">
            <w:pPr>
              <w:pStyle w:val="Text"/>
              <w:spacing w:line="276" w:lineRule="auto"/>
            </w:pPr>
            <w:r>
              <w:t>In order to verify our hypothesis,</w:t>
            </w:r>
          </w:p>
          <w:p w14:paraId="0E73DCBD" w14:textId="77777777" w:rsidR="00681226" w:rsidRDefault="00681226" w:rsidP="007D3093">
            <w:pPr>
              <w:pStyle w:val="Text"/>
              <w:spacing w:line="276" w:lineRule="auto"/>
            </w:pPr>
            <w:r>
              <w:t>we proceeded with the creation of</w:t>
            </w:r>
          </w:p>
          <w:p w14:paraId="4A572644" w14:textId="7DD613C6" w:rsidR="00681226" w:rsidRDefault="00B6614B" w:rsidP="007D3093">
            <w:pPr>
              <w:pStyle w:val="Text"/>
              <w:spacing w:line="276" w:lineRule="auto"/>
            </w:pPr>
            <w:r>
              <w:t>five</w:t>
            </w:r>
            <w:r w:rsidR="00681226">
              <w:t xml:space="preserve"> visualizations, according to what</w:t>
            </w:r>
          </w:p>
          <w:p w14:paraId="7F0607C1" w14:textId="01A17BDF" w:rsidR="00681226" w:rsidRDefault="00681226" w:rsidP="007D3093">
            <w:pPr>
              <w:pStyle w:val="Text"/>
              <w:spacing w:line="276" w:lineRule="auto"/>
            </w:pPr>
            <w:r>
              <w:t>we have seen during the Data</w:t>
            </w:r>
            <w:r w:rsidR="00D00EAE">
              <w:t xml:space="preserve"> </w:t>
            </w:r>
            <w:r>
              <w:t xml:space="preserve">Visualization module. </w:t>
            </w:r>
          </w:p>
          <w:p w14:paraId="744B4C10" w14:textId="6A556F1B" w:rsidR="00681226" w:rsidRDefault="00681226" w:rsidP="007D3093">
            <w:pPr>
              <w:pStyle w:val="Text"/>
              <w:spacing w:line="276" w:lineRule="auto"/>
            </w:pPr>
            <w:r>
              <w:t>The visualization</w:t>
            </w:r>
            <w:r w:rsidR="00B60ED7">
              <w:t>s</w:t>
            </w:r>
            <w:r>
              <w:t xml:space="preserve"> are shown in a</w:t>
            </w:r>
          </w:p>
          <w:p w14:paraId="378DA3A0" w14:textId="3490D58E" w:rsidR="00681226" w:rsidRDefault="00681226" w:rsidP="007D3093">
            <w:pPr>
              <w:pStyle w:val="Text"/>
              <w:spacing w:line="276" w:lineRule="auto"/>
            </w:pPr>
            <w:r>
              <w:t xml:space="preserve">specific order to provide the </w:t>
            </w:r>
          </w:p>
          <w:p w14:paraId="694FF0F5" w14:textId="5273DFE0" w:rsidR="00D00EAE" w:rsidRDefault="00681226" w:rsidP="007D3093">
            <w:pPr>
              <w:pStyle w:val="Text"/>
              <w:spacing w:line="276" w:lineRule="auto"/>
            </w:pPr>
            <w:r>
              <w:t xml:space="preserve">audience </w:t>
            </w:r>
            <w:r w:rsidR="00B60ED7">
              <w:t>particular</w:t>
            </w:r>
            <w:r>
              <w:t xml:space="preserve"> information along the</w:t>
            </w:r>
            <w:r w:rsidR="00B6614B">
              <w:t xml:space="preserve"> </w:t>
            </w:r>
            <w:r>
              <w:t>way.</w:t>
            </w:r>
            <w:r w:rsidR="00D00EAE">
              <w:t xml:space="preserve"> Data visualization protocols and descriptions are also available for the</w:t>
            </w:r>
            <w:r w:rsidR="00B6614B">
              <w:t xml:space="preserve"> </w:t>
            </w:r>
            <w:r w:rsidR="00D00EAE">
              <w:t>user.</w:t>
            </w:r>
          </w:p>
          <w:p w14:paraId="4602B5C7" w14:textId="77777777" w:rsidR="00681226" w:rsidRDefault="00681226" w:rsidP="005D557C">
            <w:pPr>
              <w:pStyle w:val="Text"/>
            </w:pPr>
          </w:p>
          <w:p w14:paraId="545F660E" w14:textId="77777777" w:rsidR="00681226" w:rsidRDefault="00681226" w:rsidP="005D557C">
            <w:pPr>
              <w:pStyle w:val="Text"/>
            </w:pPr>
          </w:p>
          <w:p w14:paraId="6E57DA6C" w14:textId="62FEB682" w:rsidR="00681226" w:rsidRDefault="00681226" w:rsidP="005D557C">
            <w:pPr>
              <w:pStyle w:val="Text"/>
            </w:pPr>
          </w:p>
          <w:p w14:paraId="60AC7A2F" w14:textId="53D83890" w:rsidR="00D00EAE" w:rsidRDefault="00D00EAE" w:rsidP="005D557C">
            <w:pPr>
              <w:pStyle w:val="Text"/>
            </w:pPr>
          </w:p>
          <w:p w14:paraId="28FEBDD6" w14:textId="4FC58632" w:rsidR="00D00EAE" w:rsidRDefault="00D00EAE" w:rsidP="005D557C">
            <w:pPr>
              <w:pStyle w:val="Text"/>
            </w:pPr>
          </w:p>
          <w:p w14:paraId="67BA02A1" w14:textId="6603CBDA" w:rsidR="00D00EAE" w:rsidRDefault="00D00EAE" w:rsidP="005D557C">
            <w:pPr>
              <w:pStyle w:val="Text"/>
            </w:pPr>
          </w:p>
          <w:p w14:paraId="3AB06394" w14:textId="1BE9087F" w:rsidR="00D00EAE" w:rsidRDefault="00D00EAE" w:rsidP="005D557C">
            <w:pPr>
              <w:pStyle w:val="Text"/>
            </w:pPr>
          </w:p>
          <w:p w14:paraId="55F7C0E9" w14:textId="1CB07D25" w:rsidR="00D00EAE" w:rsidRDefault="00D00EAE" w:rsidP="005D557C">
            <w:pPr>
              <w:pStyle w:val="Text"/>
            </w:pPr>
          </w:p>
          <w:p w14:paraId="39BDA765" w14:textId="3BCB94F3" w:rsidR="00D00EAE" w:rsidRDefault="00D00EAE" w:rsidP="005D557C">
            <w:pPr>
              <w:pStyle w:val="Text"/>
            </w:pPr>
          </w:p>
          <w:p w14:paraId="0C1DFE28" w14:textId="75ABE9C5" w:rsidR="00D00EAE" w:rsidRDefault="00D00EAE" w:rsidP="005D557C">
            <w:pPr>
              <w:pStyle w:val="Text"/>
            </w:pPr>
          </w:p>
          <w:p w14:paraId="5F340EF8" w14:textId="6B2F2937" w:rsidR="00D00EAE" w:rsidRDefault="00D00EAE" w:rsidP="005D557C">
            <w:pPr>
              <w:pStyle w:val="Text"/>
            </w:pPr>
          </w:p>
          <w:p w14:paraId="0B4D1D1E" w14:textId="2862BE60" w:rsidR="00D00EAE" w:rsidRDefault="00D00EAE" w:rsidP="005D557C">
            <w:pPr>
              <w:pStyle w:val="Text"/>
            </w:pPr>
          </w:p>
          <w:p w14:paraId="6F2E1E5F" w14:textId="422BF89E" w:rsidR="00D00EAE" w:rsidRDefault="00D00EAE" w:rsidP="005D557C">
            <w:pPr>
              <w:pStyle w:val="Text"/>
            </w:pPr>
          </w:p>
          <w:p w14:paraId="2BED99C5" w14:textId="5530E246" w:rsidR="007F5226" w:rsidRDefault="007F5226" w:rsidP="005D557C">
            <w:pPr>
              <w:pStyle w:val="Text"/>
            </w:pPr>
          </w:p>
          <w:p w14:paraId="4F656AC0" w14:textId="77777777" w:rsidR="007F5226" w:rsidRDefault="007F5226" w:rsidP="005D557C">
            <w:pPr>
              <w:pStyle w:val="Text"/>
            </w:pPr>
          </w:p>
          <w:p w14:paraId="67B65CA7" w14:textId="2091A149" w:rsidR="00D00EAE" w:rsidRDefault="00D00EAE" w:rsidP="00D00EAE">
            <w:pPr>
              <w:pStyle w:val="Titolo3"/>
            </w:pPr>
            <w:r>
              <w:lastRenderedPageBreak/>
              <w:t>Data sources</w:t>
            </w:r>
          </w:p>
          <w:p w14:paraId="15A58057" w14:textId="0A10BC2C" w:rsidR="00D00EAE" w:rsidRDefault="00D00EAE" w:rsidP="00D00EAE"/>
          <w:p w14:paraId="087F40C6" w14:textId="4C321805" w:rsidR="008516D4" w:rsidRDefault="00D00EAE" w:rsidP="00E31337">
            <w:pPr>
              <w:pStyle w:val="Text"/>
              <w:spacing w:line="276" w:lineRule="auto"/>
              <w:ind w:left="28" w:right="-113"/>
              <w:jc w:val="both"/>
            </w:pPr>
            <w:r>
              <w:t xml:space="preserve">As aforementioned we gathered our datasets from </w:t>
            </w:r>
            <w:r w:rsidR="00B6614B">
              <w:t>kaggle.com and skytraxratings.com</w:t>
            </w:r>
            <w:r>
              <w:t>. These</w:t>
            </w:r>
            <w:r w:rsidR="005A7CD1">
              <w:t xml:space="preserve">  </w:t>
            </w:r>
            <w:r>
              <w:t xml:space="preserve"> have been carefully selected in order to be able to retrieve the best possible information, from a quality and reliability point of view.</w:t>
            </w:r>
            <w:r w:rsidR="008516D4">
              <w:t xml:space="preserve"> Here a glimpse of our data:</w:t>
            </w:r>
          </w:p>
          <w:p w14:paraId="06C54B4D" w14:textId="266A9FA9" w:rsidR="008516D4" w:rsidRDefault="008516D4" w:rsidP="00E31337">
            <w:pPr>
              <w:pStyle w:val="Text"/>
              <w:spacing w:line="276" w:lineRule="auto"/>
            </w:pPr>
          </w:p>
          <w:p w14:paraId="59BB0AE6" w14:textId="00E1B8A2" w:rsidR="008516D4" w:rsidRPr="00350012" w:rsidRDefault="00E17C13" w:rsidP="00E31337">
            <w:pPr>
              <w:pStyle w:val="Text"/>
              <w:numPr>
                <w:ilvl w:val="0"/>
                <w:numId w:val="2"/>
              </w:numPr>
              <w:spacing w:line="276" w:lineRule="auto"/>
              <w:rPr>
                <w:u w:val="single"/>
              </w:rPr>
            </w:pPr>
            <w:r>
              <w:rPr>
                <w:u w:val="single"/>
              </w:rPr>
              <w:t>Air travels (year 2009)</w:t>
            </w:r>
          </w:p>
          <w:p w14:paraId="413C99B2" w14:textId="77777777" w:rsidR="00B6614B" w:rsidRDefault="008516D4" w:rsidP="00E31337">
            <w:pPr>
              <w:pStyle w:val="Text"/>
              <w:spacing w:line="276" w:lineRule="auto"/>
              <w:ind w:left="720" w:right="-6069"/>
            </w:pPr>
            <w:r>
              <w:t xml:space="preserve">Because of its large number of </w:t>
            </w:r>
          </w:p>
          <w:p w14:paraId="715687A3" w14:textId="77777777" w:rsidR="00B6614B" w:rsidRDefault="008516D4" w:rsidP="00E31337">
            <w:pPr>
              <w:pStyle w:val="Text"/>
              <w:spacing w:line="276" w:lineRule="auto"/>
              <w:ind w:left="720" w:right="-6069"/>
            </w:pPr>
            <w:r>
              <w:t xml:space="preserve">variables </w:t>
            </w:r>
            <w:r w:rsidR="00E17C13">
              <w:t xml:space="preserve">and expanse, </w:t>
            </w:r>
          </w:p>
          <w:p w14:paraId="1DA6B0CF" w14:textId="588D44A8" w:rsidR="00B6614B" w:rsidRDefault="00E17C13" w:rsidP="00590772">
            <w:pPr>
              <w:pStyle w:val="Text"/>
              <w:spacing w:line="276" w:lineRule="auto"/>
              <w:ind w:left="720" w:right="-6069"/>
            </w:pPr>
            <w:r>
              <w:t xml:space="preserve">this dataset allowed us to </w:t>
            </w:r>
            <w:proofErr w:type="gramStart"/>
            <w:r w:rsidR="00590772">
              <w:t>plot</w:t>
            </w:r>
            <w:proofErr w:type="gramEnd"/>
            <w:r>
              <w:t xml:space="preserve"> </w:t>
            </w:r>
          </w:p>
          <w:p w14:paraId="30204049" w14:textId="1F9E7978" w:rsidR="00350012" w:rsidRDefault="00E17C13" w:rsidP="00E31337">
            <w:pPr>
              <w:pStyle w:val="Text"/>
              <w:spacing w:line="276" w:lineRule="auto"/>
              <w:ind w:left="720" w:right="-6069"/>
            </w:pPr>
            <w:r>
              <w:t>the first two visualizations.</w:t>
            </w:r>
            <w:r w:rsidR="008516D4">
              <w:t xml:space="preserve"> </w:t>
            </w:r>
          </w:p>
          <w:p w14:paraId="491AD480" w14:textId="77777777" w:rsidR="00350012" w:rsidRDefault="00350012" w:rsidP="00E31337">
            <w:pPr>
              <w:pStyle w:val="Text"/>
              <w:spacing w:line="276" w:lineRule="auto"/>
              <w:ind w:left="720"/>
            </w:pPr>
          </w:p>
          <w:p w14:paraId="480DF2F2" w14:textId="778BCF64" w:rsidR="00350012" w:rsidRDefault="00E17C13" w:rsidP="00E31337">
            <w:pPr>
              <w:pStyle w:val="Text"/>
              <w:numPr>
                <w:ilvl w:val="0"/>
                <w:numId w:val="2"/>
              </w:numPr>
              <w:spacing w:line="276" w:lineRule="auto"/>
              <w:rPr>
                <w:u w:val="single"/>
              </w:rPr>
            </w:pPr>
            <w:r>
              <w:rPr>
                <w:u w:val="single"/>
              </w:rPr>
              <w:t>Airports dataset</w:t>
            </w:r>
          </w:p>
          <w:p w14:paraId="098E4F8C" w14:textId="5CF0940A" w:rsidR="00350012" w:rsidRDefault="00E17C13" w:rsidP="00E31337">
            <w:pPr>
              <w:pStyle w:val="Text"/>
              <w:spacing w:line="276" w:lineRule="auto"/>
              <w:ind w:left="720"/>
              <w:rPr>
                <w:lang w:val="en-GB"/>
              </w:rPr>
            </w:pPr>
            <w:r>
              <w:t xml:space="preserve">We needed this dataset to complete the first one. </w:t>
            </w:r>
            <w:r w:rsidRPr="00E17C13">
              <w:rPr>
                <w:lang w:val="en-GB"/>
              </w:rPr>
              <w:t xml:space="preserve">In </w:t>
            </w:r>
            <w:r w:rsidR="004F0F61" w:rsidRPr="00E17C13">
              <w:rPr>
                <w:lang w:val="en-GB"/>
              </w:rPr>
              <w:t>fact,</w:t>
            </w:r>
            <w:r w:rsidRPr="00E17C13">
              <w:rPr>
                <w:lang w:val="en-GB"/>
              </w:rPr>
              <w:t xml:space="preserve"> this was u</w:t>
            </w:r>
            <w:r>
              <w:rPr>
                <w:lang w:val="en-GB"/>
              </w:rPr>
              <w:t xml:space="preserve">seful to get all the information about the airports and their coordinates. </w:t>
            </w:r>
          </w:p>
          <w:p w14:paraId="36ACFA5A" w14:textId="77777777" w:rsidR="00E17C13" w:rsidRPr="00B6614B" w:rsidRDefault="00E17C13" w:rsidP="00E31337">
            <w:pPr>
              <w:pStyle w:val="Text"/>
              <w:spacing w:line="276" w:lineRule="auto"/>
              <w:ind w:left="720"/>
              <w:rPr>
                <w:u w:val="single"/>
                <w:lang w:val="en-GB"/>
              </w:rPr>
            </w:pPr>
          </w:p>
          <w:p w14:paraId="0090F2D1" w14:textId="1ED9C23A" w:rsidR="00E17C13" w:rsidRDefault="00B6614B" w:rsidP="00E31337">
            <w:pPr>
              <w:pStyle w:val="Text"/>
              <w:numPr>
                <w:ilvl w:val="0"/>
                <w:numId w:val="2"/>
              </w:numPr>
              <w:spacing w:line="276" w:lineRule="auto"/>
              <w:rPr>
                <w:u w:val="single"/>
                <w:lang w:val="en-GB"/>
              </w:rPr>
            </w:pPr>
            <w:proofErr w:type="spellStart"/>
            <w:r w:rsidRPr="00B6614B">
              <w:rPr>
                <w:u w:val="single"/>
                <w:lang w:val="en-GB"/>
              </w:rPr>
              <w:t>Skyratings</w:t>
            </w:r>
            <w:proofErr w:type="spellEnd"/>
          </w:p>
          <w:p w14:paraId="22FCFA6C" w14:textId="5B65A802" w:rsidR="00B6614B" w:rsidRDefault="00B6614B" w:rsidP="00B6614B">
            <w:pPr>
              <w:pStyle w:val="Text"/>
              <w:spacing w:line="276" w:lineRule="auto"/>
              <w:ind w:left="720"/>
              <w:rPr>
                <w:lang w:val="en-GB"/>
              </w:rPr>
            </w:pPr>
            <w:r>
              <w:rPr>
                <w:lang w:val="en-GB"/>
              </w:rPr>
              <w:t>With the third and last dataset, we are able to come to our conclusion, that we will see in the last chapter of this report.</w:t>
            </w:r>
          </w:p>
          <w:p w14:paraId="65EB3B14" w14:textId="55138D3A" w:rsidR="00B6614B" w:rsidRPr="00B6614B" w:rsidRDefault="00B6614B" w:rsidP="00B6614B">
            <w:pPr>
              <w:pStyle w:val="Text"/>
              <w:spacing w:line="276" w:lineRule="auto"/>
              <w:ind w:left="720"/>
              <w:rPr>
                <w:lang w:val="en-GB"/>
              </w:rPr>
            </w:pPr>
            <w:r>
              <w:rPr>
                <w:lang w:val="en-GB"/>
              </w:rPr>
              <w:t>It basically shows the passengers’ satisfaction (rating) on an airport basis.</w:t>
            </w:r>
          </w:p>
          <w:p w14:paraId="10C563BA" w14:textId="77777777" w:rsidR="00B6614B" w:rsidRPr="00B6614B" w:rsidRDefault="00B6614B" w:rsidP="00B6614B">
            <w:pPr>
              <w:pStyle w:val="Text"/>
              <w:spacing w:line="276" w:lineRule="auto"/>
              <w:ind w:left="720"/>
              <w:rPr>
                <w:u w:val="single"/>
                <w:lang w:val="en-GB"/>
              </w:rPr>
            </w:pPr>
          </w:p>
          <w:p w14:paraId="75EBAC6C" w14:textId="77777777" w:rsidR="00350012" w:rsidRPr="00E17C13" w:rsidRDefault="00350012" w:rsidP="00350012">
            <w:pPr>
              <w:pStyle w:val="Text"/>
              <w:ind w:left="720"/>
              <w:rPr>
                <w:lang w:val="en-GB"/>
              </w:rPr>
            </w:pPr>
          </w:p>
          <w:p w14:paraId="2C3A85AC" w14:textId="77777777" w:rsidR="00350012" w:rsidRPr="00B6614B" w:rsidRDefault="00350012" w:rsidP="00E17C13">
            <w:pPr>
              <w:pStyle w:val="Text"/>
            </w:pPr>
          </w:p>
          <w:p w14:paraId="5D668A6D" w14:textId="77777777" w:rsidR="00350012" w:rsidRPr="00B6614B" w:rsidRDefault="00350012" w:rsidP="00350012">
            <w:pPr>
              <w:pStyle w:val="Text"/>
              <w:ind w:left="720"/>
            </w:pPr>
          </w:p>
          <w:p w14:paraId="4B04711D" w14:textId="77777777" w:rsidR="00350012" w:rsidRPr="00B6614B" w:rsidRDefault="00350012" w:rsidP="00350012">
            <w:pPr>
              <w:pStyle w:val="Text"/>
              <w:ind w:left="720"/>
            </w:pPr>
          </w:p>
          <w:p w14:paraId="7DA135A9" w14:textId="77777777" w:rsidR="00350012" w:rsidRPr="00B6614B" w:rsidRDefault="00350012" w:rsidP="00350012">
            <w:pPr>
              <w:pStyle w:val="Text"/>
              <w:ind w:left="720"/>
            </w:pPr>
          </w:p>
          <w:p w14:paraId="5A2F8DAC" w14:textId="77777777" w:rsidR="00350012" w:rsidRPr="00B6614B" w:rsidRDefault="00350012" w:rsidP="00350012">
            <w:pPr>
              <w:pStyle w:val="Text"/>
              <w:ind w:left="720"/>
            </w:pPr>
          </w:p>
          <w:p w14:paraId="26B6D0F6" w14:textId="77777777" w:rsidR="00B6614B" w:rsidRDefault="00B6614B" w:rsidP="00E31337">
            <w:pPr>
              <w:pStyle w:val="Titolo3"/>
            </w:pPr>
          </w:p>
          <w:p w14:paraId="1AA6EB5F" w14:textId="767FFA6B" w:rsidR="00350012" w:rsidRDefault="00E31337" w:rsidP="00E31337">
            <w:pPr>
              <w:pStyle w:val="Titolo3"/>
            </w:pPr>
            <w:r w:rsidRPr="00E31337">
              <w:t>Data pre-processing</w:t>
            </w:r>
          </w:p>
          <w:p w14:paraId="1078C220" w14:textId="77777777" w:rsidR="00E31337" w:rsidRPr="00E31337" w:rsidRDefault="00E31337" w:rsidP="00E31337"/>
          <w:p w14:paraId="2071B5F1" w14:textId="73869918" w:rsidR="00E31337" w:rsidRDefault="00E31337" w:rsidP="00A83C0D">
            <w:pPr>
              <w:spacing w:line="276" w:lineRule="auto"/>
              <w:rPr>
                <w:color w:val="3B4455" w:themeColor="accent1"/>
                <w:sz w:val="28"/>
              </w:rPr>
            </w:pPr>
            <w:r w:rsidRPr="00E31337">
              <w:rPr>
                <w:color w:val="3B4455" w:themeColor="accent1"/>
                <w:sz w:val="28"/>
              </w:rPr>
              <w:t>In this</w:t>
            </w:r>
            <w:r>
              <w:rPr>
                <w:color w:val="3B4455" w:themeColor="accent1"/>
                <w:sz w:val="28"/>
              </w:rPr>
              <w:t xml:space="preserve"> part of our project, we applied some of the techniques learned during the past semesters in the programming and supervised learning module. We used python through the computing platform Jupyter, where we imported our dataset and implemented some feature engineering. Essentially, we merged, deleted, dropped and performed other operations on our data, conductive to put together the information that we needed without the burden of tons of other useless, at least for our purposes, data. </w:t>
            </w:r>
          </w:p>
          <w:p w14:paraId="0DAC11D4" w14:textId="1D3498E8" w:rsidR="00A83C0D" w:rsidRDefault="00A83C0D" w:rsidP="00E31337">
            <w:pPr>
              <w:rPr>
                <w:color w:val="3B4455" w:themeColor="accent1"/>
                <w:sz w:val="28"/>
              </w:rPr>
            </w:pPr>
          </w:p>
          <w:p w14:paraId="05DABA2D" w14:textId="3325052C" w:rsidR="00A83C0D" w:rsidRDefault="00A83C0D" w:rsidP="00E31337">
            <w:pPr>
              <w:rPr>
                <w:color w:val="3B4455" w:themeColor="accent1"/>
                <w:sz w:val="28"/>
              </w:rPr>
            </w:pPr>
          </w:p>
          <w:p w14:paraId="2E4444FF" w14:textId="0C17C694" w:rsidR="00A83C0D" w:rsidRDefault="00A83C0D" w:rsidP="00E31337">
            <w:pPr>
              <w:rPr>
                <w:color w:val="3B4455" w:themeColor="accent1"/>
                <w:sz w:val="28"/>
              </w:rPr>
            </w:pPr>
          </w:p>
          <w:p w14:paraId="0729CA60" w14:textId="69457799" w:rsidR="00A83C0D" w:rsidRDefault="00A83C0D" w:rsidP="00E31337">
            <w:pPr>
              <w:rPr>
                <w:color w:val="3B4455" w:themeColor="accent1"/>
                <w:sz w:val="28"/>
              </w:rPr>
            </w:pPr>
          </w:p>
          <w:p w14:paraId="290A27AA" w14:textId="05A05AA3" w:rsidR="00A83C0D" w:rsidRDefault="00A83C0D" w:rsidP="00E31337">
            <w:pPr>
              <w:rPr>
                <w:color w:val="3B4455" w:themeColor="accent1"/>
                <w:sz w:val="28"/>
              </w:rPr>
            </w:pPr>
          </w:p>
          <w:p w14:paraId="2A3BDB56" w14:textId="199B1EE1" w:rsidR="00A83C0D" w:rsidRPr="00D2092B" w:rsidRDefault="00B6614B" w:rsidP="00E31337">
            <w:pPr>
              <w:rPr>
                <w:color w:val="3B4455" w:themeColor="accent1"/>
                <w:sz w:val="28"/>
                <w:lang w:val="it-CH"/>
              </w:rPr>
            </w:pPr>
            <w:r>
              <w:rPr>
                <w:color w:val="3B4455" w:themeColor="accent1"/>
                <w:sz w:val="28"/>
                <w:lang w:val="it-CH"/>
              </w:rPr>
              <w:t>#CHIARIRE I PASSAGGI SVOLTI PER QUANTO ATTIENE I TRE DATASETS</w:t>
            </w:r>
          </w:p>
          <w:p w14:paraId="03735B53" w14:textId="7B832523" w:rsidR="00A83C0D" w:rsidRPr="00D2092B" w:rsidRDefault="00A83C0D" w:rsidP="00E31337">
            <w:pPr>
              <w:rPr>
                <w:color w:val="3B4455" w:themeColor="accent1"/>
                <w:sz w:val="28"/>
                <w:lang w:val="it-CH"/>
              </w:rPr>
            </w:pPr>
          </w:p>
          <w:p w14:paraId="7134B370" w14:textId="0DD4B61E" w:rsidR="00A83C0D" w:rsidRPr="00D2092B" w:rsidRDefault="00A83C0D" w:rsidP="00E31337">
            <w:pPr>
              <w:rPr>
                <w:color w:val="3B4455" w:themeColor="accent1"/>
                <w:sz w:val="28"/>
                <w:lang w:val="it-CH"/>
              </w:rPr>
            </w:pPr>
          </w:p>
          <w:p w14:paraId="345B5C10" w14:textId="2FE7B060" w:rsidR="00A83C0D" w:rsidRPr="00D2092B" w:rsidRDefault="00A83C0D" w:rsidP="00E31337">
            <w:pPr>
              <w:rPr>
                <w:color w:val="3B4455" w:themeColor="accent1"/>
                <w:sz w:val="28"/>
                <w:lang w:val="it-CH"/>
              </w:rPr>
            </w:pPr>
          </w:p>
          <w:p w14:paraId="66660F31" w14:textId="7461AD1B" w:rsidR="00A83C0D" w:rsidRPr="00D2092B" w:rsidRDefault="00A83C0D" w:rsidP="00E31337">
            <w:pPr>
              <w:rPr>
                <w:color w:val="3B4455" w:themeColor="accent1"/>
                <w:sz w:val="28"/>
                <w:lang w:val="it-CH"/>
              </w:rPr>
            </w:pPr>
          </w:p>
          <w:p w14:paraId="623ACAA2" w14:textId="047CA35D" w:rsidR="00A83C0D" w:rsidRPr="00D2092B" w:rsidRDefault="00A83C0D" w:rsidP="00E31337">
            <w:pPr>
              <w:rPr>
                <w:color w:val="3B4455" w:themeColor="accent1"/>
                <w:sz w:val="28"/>
                <w:lang w:val="it-CH"/>
              </w:rPr>
            </w:pPr>
          </w:p>
          <w:p w14:paraId="3C93D996" w14:textId="0F0F2F2E" w:rsidR="00A83C0D" w:rsidRPr="00D2092B" w:rsidRDefault="00A83C0D" w:rsidP="00E31337">
            <w:pPr>
              <w:rPr>
                <w:color w:val="3B4455" w:themeColor="accent1"/>
                <w:sz w:val="28"/>
                <w:lang w:val="it-CH"/>
              </w:rPr>
            </w:pPr>
          </w:p>
          <w:p w14:paraId="5491A976" w14:textId="731F0515" w:rsidR="00A83C0D" w:rsidRPr="00D2092B" w:rsidRDefault="00A83C0D" w:rsidP="00E31337">
            <w:pPr>
              <w:rPr>
                <w:color w:val="3B4455" w:themeColor="accent1"/>
                <w:sz w:val="28"/>
                <w:lang w:val="it-CH"/>
              </w:rPr>
            </w:pPr>
          </w:p>
          <w:p w14:paraId="0812E214" w14:textId="5777DF06" w:rsidR="00A83C0D" w:rsidRPr="00D2092B" w:rsidRDefault="00A83C0D" w:rsidP="00E31337">
            <w:pPr>
              <w:rPr>
                <w:color w:val="3B4455" w:themeColor="accent1"/>
                <w:sz w:val="28"/>
                <w:lang w:val="it-CH"/>
              </w:rPr>
            </w:pPr>
          </w:p>
          <w:p w14:paraId="2CB3C724" w14:textId="07EB8161" w:rsidR="00A83C0D" w:rsidRPr="00D2092B" w:rsidRDefault="00A83C0D" w:rsidP="00E31337">
            <w:pPr>
              <w:rPr>
                <w:color w:val="3B4455" w:themeColor="accent1"/>
                <w:sz w:val="28"/>
                <w:lang w:val="it-CH"/>
              </w:rPr>
            </w:pPr>
          </w:p>
          <w:p w14:paraId="70CF1CC9" w14:textId="54902DD9" w:rsidR="00A83C0D" w:rsidRPr="00D2092B" w:rsidRDefault="00A83C0D" w:rsidP="00E31337">
            <w:pPr>
              <w:rPr>
                <w:color w:val="3B4455" w:themeColor="accent1"/>
                <w:sz w:val="28"/>
                <w:lang w:val="it-CH"/>
              </w:rPr>
            </w:pPr>
          </w:p>
          <w:p w14:paraId="3A3BCE26" w14:textId="23606C5C" w:rsidR="00A83C0D" w:rsidRPr="00D2092B" w:rsidRDefault="00A83C0D" w:rsidP="00E31337">
            <w:pPr>
              <w:rPr>
                <w:color w:val="3B4455" w:themeColor="accent1"/>
                <w:sz w:val="28"/>
                <w:lang w:val="it-CH"/>
              </w:rPr>
            </w:pPr>
          </w:p>
          <w:p w14:paraId="4529D61F" w14:textId="71082EC9" w:rsidR="00A83C0D" w:rsidRPr="00D2092B" w:rsidRDefault="00A83C0D" w:rsidP="00E31337">
            <w:pPr>
              <w:rPr>
                <w:color w:val="3B4455" w:themeColor="accent1"/>
                <w:sz w:val="28"/>
                <w:lang w:val="it-CH"/>
              </w:rPr>
            </w:pPr>
          </w:p>
          <w:p w14:paraId="61F7D8D1" w14:textId="7C45B73E" w:rsidR="00A83C0D" w:rsidRPr="00D2092B" w:rsidRDefault="00A83C0D" w:rsidP="00E31337">
            <w:pPr>
              <w:rPr>
                <w:color w:val="3B4455" w:themeColor="accent1"/>
                <w:sz w:val="28"/>
                <w:lang w:val="it-CH"/>
              </w:rPr>
            </w:pPr>
          </w:p>
          <w:p w14:paraId="1993C641" w14:textId="5529617C" w:rsidR="00A83C0D" w:rsidRPr="00D2092B" w:rsidRDefault="00A83C0D" w:rsidP="00E31337">
            <w:pPr>
              <w:rPr>
                <w:color w:val="3B4455" w:themeColor="accent1"/>
                <w:sz w:val="28"/>
                <w:lang w:val="it-CH"/>
              </w:rPr>
            </w:pPr>
          </w:p>
          <w:p w14:paraId="2F8DC2E4" w14:textId="6C7A6D6E" w:rsidR="00A83C0D" w:rsidRPr="00D2092B" w:rsidRDefault="00A83C0D" w:rsidP="00E31337">
            <w:pPr>
              <w:rPr>
                <w:color w:val="3B4455" w:themeColor="accent1"/>
                <w:sz w:val="28"/>
                <w:lang w:val="it-CH"/>
              </w:rPr>
            </w:pPr>
          </w:p>
          <w:p w14:paraId="2FC5158A" w14:textId="36D81D49" w:rsidR="00A83C0D" w:rsidRPr="00D2092B" w:rsidRDefault="00A83C0D" w:rsidP="00E31337">
            <w:pPr>
              <w:rPr>
                <w:color w:val="3B4455" w:themeColor="accent1"/>
                <w:sz w:val="28"/>
                <w:lang w:val="it-CH"/>
              </w:rPr>
            </w:pPr>
          </w:p>
          <w:p w14:paraId="1BE83E4E" w14:textId="37AB066F" w:rsidR="00A83C0D" w:rsidRPr="00D2092B" w:rsidRDefault="00A83C0D" w:rsidP="00E31337">
            <w:pPr>
              <w:rPr>
                <w:color w:val="3B4455" w:themeColor="accent1"/>
                <w:sz w:val="28"/>
                <w:lang w:val="it-CH"/>
              </w:rPr>
            </w:pPr>
          </w:p>
          <w:p w14:paraId="3722B0D5" w14:textId="3D37AA2B" w:rsidR="00A83C0D" w:rsidRPr="00D2092B" w:rsidRDefault="00A83C0D" w:rsidP="00A83C0D">
            <w:pPr>
              <w:pStyle w:val="Titolo3"/>
              <w:rPr>
                <w:lang w:val="it-CH"/>
              </w:rPr>
            </w:pPr>
            <w:r w:rsidRPr="00D2092B">
              <w:rPr>
                <w:lang w:val="it-CH"/>
              </w:rPr>
              <w:t xml:space="preserve">Interface design </w:t>
            </w:r>
          </w:p>
          <w:p w14:paraId="70877724" w14:textId="5C1BE150" w:rsidR="00350012" w:rsidRPr="00D2092B" w:rsidRDefault="00350012" w:rsidP="00350012">
            <w:pPr>
              <w:pStyle w:val="Text"/>
              <w:ind w:left="720"/>
              <w:rPr>
                <w:lang w:val="it-CH"/>
              </w:rPr>
            </w:pPr>
          </w:p>
          <w:p w14:paraId="4FB9F5F9" w14:textId="2142AB31" w:rsidR="00350012" w:rsidRDefault="00B6614B" w:rsidP="00B6614B">
            <w:pPr>
              <w:pStyle w:val="Text"/>
              <w:rPr>
                <w:lang w:val="it-CH"/>
              </w:rPr>
            </w:pPr>
            <w:r>
              <w:rPr>
                <w:lang w:val="it-CH"/>
              </w:rPr>
              <w:t>#CHIARIRE COME SI SONO CREATE LE VISUALIZATIONS, SOFTWARES, SITI, ECC….</w:t>
            </w:r>
          </w:p>
          <w:p w14:paraId="6111A45C" w14:textId="7CDB5AA0" w:rsidR="00A83C0D" w:rsidRDefault="00A83C0D" w:rsidP="00350012">
            <w:pPr>
              <w:pStyle w:val="Text"/>
              <w:ind w:left="720"/>
              <w:rPr>
                <w:lang w:val="it-CH"/>
              </w:rPr>
            </w:pPr>
          </w:p>
          <w:p w14:paraId="063099F9" w14:textId="118FA406" w:rsidR="00A83C0D" w:rsidRDefault="00A83C0D" w:rsidP="00350012">
            <w:pPr>
              <w:pStyle w:val="Text"/>
              <w:ind w:left="720"/>
              <w:rPr>
                <w:lang w:val="it-CH"/>
              </w:rPr>
            </w:pPr>
          </w:p>
          <w:p w14:paraId="4E94475B" w14:textId="29824B59" w:rsidR="00A83C0D" w:rsidRDefault="00A83C0D" w:rsidP="00350012">
            <w:pPr>
              <w:pStyle w:val="Text"/>
              <w:ind w:left="720"/>
              <w:rPr>
                <w:lang w:val="it-CH"/>
              </w:rPr>
            </w:pPr>
          </w:p>
          <w:p w14:paraId="06914E48" w14:textId="0F74D56F" w:rsidR="00A83C0D" w:rsidRDefault="00A83C0D" w:rsidP="00350012">
            <w:pPr>
              <w:pStyle w:val="Text"/>
              <w:ind w:left="720"/>
              <w:rPr>
                <w:lang w:val="it-CH"/>
              </w:rPr>
            </w:pPr>
          </w:p>
          <w:p w14:paraId="102CBC6C" w14:textId="1F453E73" w:rsidR="00A83C0D" w:rsidRDefault="00A83C0D" w:rsidP="00350012">
            <w:pPr>
              <w:pStyle w:val="Text"/>
              <w:ind w:left="720"/>
              <w:rPr>
                <w:lang w:val="it-CH"/>
              </w:rPr>
            </w:pPr>
          </w:p>
          <w:p w14:paraId="3E7972A2" w14:textId="542F74D0" w:rsidR="00A83C0D" w:rsidRDefault="00A83C0D" w:rsidP="00350012">
            <w:pPr>
              <w:pStyle w:val="Text"/>
              <w:ind w:left="720"/>
              <w:rPr>
                <w:lang w:val="it-CH"/>
              </w:rPr>
            </w:pPr>
          </w:p>
          <w:p w14:paraId="3BA11FBD" w14:textId="2F4B56C6" w:rsidR="00A83C0D" w:rsidRDefault="00A83C0D" w:rsidP="00350012">
            <w:pPr>
              <w:pStyle w:val="Text"/>
              <w:ind w:left="720"/>
              <w:rPr>
                <w:lang w:val="it-CH"/>
              </w:rPr>
            </w:pPr>
          </w:p>
          <w:p w14:paraId="784CBDD9" w14:textId="331C1875" w:rsidR="00A83C0D" w:rsidRDefault="00A83C0D" w:rsidP="00350012">
            <w:pPr>
              <w:pStyle w:val="Text"/>
              <w:ind w:left="720"/>
              <w:rPr>
                <w:lang w:val="it-CH"/>
              </w:rPr>
            </w:pPr>
          </w:p>
          <w:p w14:paraId="57E30643" w14:textId="3B74164D" w:rsidR="00A83C0D" w:rsidRDefault="00A83C0D" w:rsidP="00350012">
            <w:pPr>
              <w:pStyle w:val="Text"/>
              <w:ind w:left="720"/>
              <w:rPr>
                <w:lang w:val="it-CH"/>
              </w:rPr>
            </w:pPr>
          </w:p>
          <w:p w14:paraId="6F885944" w14:textId="5CD588FA" w:rsidR="00A83C0D" w:rsidRDefault="00A83C0D" w:rsidP="00350012">
            <w:pPr>
              <w:pStyle w:val="Text"/>
              <w:ind w:left="720"/>
              <w:rPr>
                <w:lang w:val="it-CH"/>
              </w:rPr>
            </w:pPr>
          </w:p>
          <w:p w14:paraId="06F4C1A8" w14:textId="76B5ED8B" w:rsidR="00A83C0D" w:rsidRDefault="00A83C0D" w:rsidP="00350012">
            <w:pPr>
              <w:pStyle w:val="Text"/>
              <w:ind w:left="720"/>
              <w:rPr>
                <w:lang w:val="it-CH"/>
              </w:rPr>
            </w:pPr>
          </w:p>
          <w:p w14:paraId="3C66F172" w14:textId="5449774F" w:rsidR="00A83C0D" w:rsidRDefault="00A83C0D" w:rsidP="00350012">
            <w:pPr>
              <w:pStyle w:val="Text"/>
              <w:ind w:left="720"/>
              <w:rPr>
                <w:lang w:val="it-CH"/>
              </w:rPr>
            </w:pPr>
          </w:p>
          <w:p w14:paraId="2172E3D3" w14:textId="4F9ACC20" w:rsidR="00A83C0D" w:rsidRDefault="00A83C0D" w:rsidP="00350012">
            <w:pPr>
              <w:pStyle w:val="Text"/>
              <w:ind w:left="720"/>
              <w:rPr>
                <w:lang w:val="it-CH"/>
              </w:rPr>
            </w:pPr>
          </w:p>
          <w:p w14:paraId="0095C37E" w14:textId="0C79606A" w:rsidR="00A83C0D" w:rsidRDefault="00A83C0D" w:rsidP="00350012">
            <w:pPr>
              <w:pStyle w:val="Text"/>
              <w:ind w:left="720"/>
              <w:rPr>
                <w:lang w:val="it-CH"/>
              </w:rPr>
            </w:pPr>
          </w:p>
          <w:p w14:paraId="2774795C" w14:textId="3A607BE7" w:rsidR="00A83C0D" w:rsidRDefault="00A83C0D" w:rsidP="00350012">
            <w:pPr>
              <w:pStyle w:val="Text"/>
              <w:ind w:left="720"/>
              <w:rPr>
                <w:lang w:val="it-CH"/>
              </w:rPr>
            </w:pPr>
          </w:p>
          <w:p w14:paraId="227E14F7" w14:textId="59F700D3" w:rsidR="00A83C0D" w:rsidRDefault="00A83C0D" w:rsidP="00350012">
            <w:pPr>
              <w:pStyle w:val="Text"/>
              <w:ind w:left="720"/>
              <w:rPr>
                <w:lang w:val="it-CH"/>
              </w:rPr>
            </w:pPr>
          </w:p>
          <w:p w14:paraId="73E78839" w14:textId="1461F04A" w:rsidR="00A83C0D" w:rsidRDefault="00A83C0D" w:rsidP="00350012">
            <w:pPr>
              <w:pStyle w:val="Text"/>
              <w:ind w:left="720"/>
              <w:rPr>
                <w:lang w:val="it-CH"/>
              </w:rPr>
            </w:pPr>
          </w:p>
          <w:p w14:paraId="0C4C0AD9" w14:textId="5C48D0A4" w:rsidR="00A83C0D" w:rsidRDefault="00A83C0D" w:rsidP="00350012">
            <w:pPr>
              <w:pStyle w:val="Text"/>
              <w:ind w:left="720"/>
              <w:rPr>
                <w:lang w:val="it-CH"/>
              </w:rPr>
            </w:pPr>
          </w:p>
          <w:p w14:paraId="70790B0D" w14:textId="6EA9EC01" w:rsidR="00A83C0D" w:rsidRDefault="00A83C0D" w:rsidP="00350012">
            <w:pPr>
              <w:pStyle w:val="Text"/>
              <w:ind w:left="720"/>
              <w:rPr>
                <w:lang w:val="it-CH"/>
              </w:rPr>
            </w:pPr>
          </w:p>
          <w:p w14:paraId="07CFCCFD" w14:textId="49F7CBAB" w:rsidR="00A83C0D" w:rsidRDefault="00A83C0D" w:rsidP="00350012">
            <w:pPr>
              <w:pStyle w:val="Text"/>
              <w:ind w:left="720"/>
              <w:rPr>
                <w:lang w:val="it-CH"/>
              </w:rPr>
            </w:pPr>
          </w:p>
          <w:p w14:paraId="424D3D15" w14:textId="282D1FEE" w:rsidR="00A83C0D" w:rsidRDefault="00A83C0D" w:rsidP="00350012">
            <w:pPr>
              <w:pStyle w:val="Text"/>
              <w:ind w:left="720"/>
              <w:rPr>
                <w:lang w:val="it-CH"/>
              </w:rPr>
            </w:pPr>
          </w:p>
          <w:p w14:paraId="662EA402" w14:textId="2656C38F" w:rsidR="00A83C0D" w:rsidRDefault="00A83C0D" w:rsidP="00350012">
            <w:pPr>
              <w:pStyle w:val="Text"/>
              <w:ind w:left="720"/>
              <w:rPr>
                <w:lang w:val="it-CH"/>
              </w:rPr>
            </w:pPr>
          </w:p>
          <w:p w14:paraId="69990ED4" w14:textId="2FDAB89A" w:rsidR="00A83C0D" w:rsidRDefault="00A83C0D" w:rsidP="00350012">
            <w:pPr>
              <w:pStyle w:val="Text"/>
              <w:ind w:left="720"/>
              <w:rPr>
                <w:lang w:val="it-CH"/>
              </w:rPr>
            </w:pPr>
          </w:p>
          <w:p w14:paraId="74E8C0C3" w14:textId="2037EA5C" w:rsidR="00A83C0D" w:rsidRDefault="00A83C0D" w:rsidP="00350012">
            <w:pPr>
              <w:pStyle w:val="Text"/>
              <w:ind w:left="720"/>
              <w:rPr>
                <w:lang w:val="it-CH"/>
              </w:rPr>
            </w:pPr>
          </w:p>
          <w:p w14:paraId="1C268618" w14:textId="0CF302D1" w:rsidR="00A83C0D" w:rsidRDefault="00A83C0D" w:rsidP="00350012">
            <w:pPr>
              <w:pStyle w:val="Text"/>
              <w:ind w:left="720"/>
              <w:rPr>
                <w:lang w:val="it-CH"/>
              </w:rPr>
            </w:pPr>
          </w:p>
          <w:p w14:paraId="61BFB2F6" w14:textId="12417990" w:rsidR="00A83C0D" w:rsidRDefault="00A83C0D" w:rsidP="00350012">
            <w:pPr>
              <w:pStyle w:val="Text"/>
              <w:ind w:left="720"/>
              <w:rPr>
                <w:lang w:val="it-CH"/>
              </w:rPr>
            </w:pPr>
          </w:p>
          <w:p w14:paraId="74E135E4" w14:textId="7EDD6EF3" w:rsidR="00A83C0D" w:rsidRDefault="00A83C0D" w:rsidP="00350012">
            <w:pPr>
              <w:pStyle w:val="Text"/>
              <w:ind w:left="720"/>
              <w:rPr>
                <w:lang w:val="it-CH"/>
              </w:rPr>
            </w:pPr>
          </w:p>
          <w:p w14:paraId="0FF65BB0" w14:textId="792828B4" w:rsidR="00A83C0D" w:rsidRDefault="00A83C0D" w:rsidP="00350012">
            <w:pPr>
              <w:pStyle w:val="Text"/>
              <w:ind w:left="720"/>
              <w:rPr>
                <w:lang w:val="it-CH"/>
              </w:rPr>
            </w:pPr>
          </w:p>
          <w:p w14:paraId="14AE8352" w14:textId="05F09312" w:rsidR="00A83C0D" w:rsidRDefault="00A83C0D" w:rsidP="00350012">
            <w:pPr>
              <w:pStyle w:val="Text"/>
              <w:ind w:left="720"/>
              <w:rPr>
                <w:lang w:val="it-CH"/>
              </w:rPr>
            </w:pPr>
          </w:p>
          <w:p w14:paraId="7946C871" w14:textId="2B848C04" w:rsidR="00A83C0D" w:rsidRDefault="00A83C0D" w:rsidP="00350012">
            <w:pPr>
              <w:pStyle w:val="Text"/>
              <w:ind w:left="720"/>
              <w:rPr>
                <w:lang w:val="it-CH"/>
              </w:rPr>
            </w:pPr>
          </w:p>
          <w:p w14:paraId="16FC3DC3" w14:textId="65DA202E" w:rsidR="00A83C0D" w:rsidRDefault="00A83C0D" w:rsidP="00350012">
            <w:pPr>
              <w:pStyle w:val="Text"/>
              <w:ind w:left="720"/>
              <w:rPr>
                <w:lang w:val="it-CH"/>
              </w:rPr>
            </w:pPr>
          </w:p>
          <w:p w14:paraId="7C116358" w14:textId="421D109E" w:rsidR="00A83C0D" w:rsidRDefault="00A83C0D" w:rsidP="00350012">
            <w:pPr>
              <w:pStyle w:val="Text"/>
              <w:ind w:left="720"/>
              <w:rPr>
                <w:lang w:val="it-CH"/>
              </w:rPr>
            </w:pPr>
          </w:p>
          <w:p w14:paraId="70135BBB" w14:textId="31B30913" w:rsidR="00A83C0D" w:rsidRDefault="00A83C0D" w:rsidP="00350012">
            <w:pPr>
              <w:pStyle w:val="Text"/>
              <w:ind w:left="720"/>
              <w:rPr>
                <w:lang w:val="it-CH"/>
              </w:rPr>
            </w:pPr>
          </w:p>
          <w:p w14:paraId="3C6FE65C" w14:textId="2BE523B3" w:rsidR="00A83C0D" w:rsidRDefault="00A83C0D" w:rsidP="00350012">
            <w:pPr>
              <w:pStyle w:val="Text"/>
              <w:ind w:left="720"/>
              <w:rPr>
                <w:lang w:val="it-CH"/>
              </w:rPr>
            </w:pPr>
          </w:p>
          <w:p w14:paraId="1097606C" w14:textId="1A5AD346" w:rsidR="00A83C0D" w:rsidRDefault="00A83C0D" w:rsidP="00350012">
            <w:pPr>
              <w:pStyle w:val="Text"/>
              <w:ind w:left="720"/>
              <w:rPr>
                <w:lang w:val="it-CH"/>
              </w:rPr>
            </w:pPr>
          </w:p>
          <w:p w14:paraId="2967D536" w14:textId="0F6B359D" w:rsidR="00A83C0D" w:rsidRDefault="00A83C0D" w:rsidP="00350012">
            <w:pPr>
              <w:pStyle w:val="Text"/>
              <w:ind w:left="720"/>
              <w:rPr>
                <w:lang w:val="it-CH"/>
              </w:rPr>
            </w:pPr>
          </w:p>
          <w:p w14:paraId="1EF475F8" w14:textId="235E6BD5" w:rsidR="00A83C0D" w:rsidRDefault="00A83C0D" w:rsidP="00350012">
            <w:pPr>
              <w:pStyle w:val="Text"/>
              <w:ind w:left="720"/>
              <w:rPr>
                <w:lang w:val="it-CH"/>
              </w:rPr>
            </w:pPr>
          </w:p>
          <w:p w14:paraId="785BA1D1" w14:textId="6E5BCE27" w:rsidR="00A83C0D" w:rsidRDefault="00A83C0D" w:rsidP="00350012">
            <w:pPr>
              <w:pStyle w:val="Text"/>
              <w:ind w:left="720"/>
              <w:rPr>
                <w:lang w:val="it-CH"/>
              </w:rPr>
            </w:pPr>
          </w:p>
          <w:p w14:paraId="5300987E" w14:textId="78AC010C" w:rsidR="00A83C0D" w:rsidRDefault="00A83C0D" w:rsidP="00350012">
            <w:pPr>
              <w:pStyle w:val="Text"/>
              <w:ind w:left="720"/>
              <w:rPr>
                <w:lang w:val="it-CH"/>
              </w:rPr>
            </w:pPr>
          </w:p>
          <w:p w14:paraId="3E5826B6" w14:textId="50406058" w:rsidR="00A83C0D" w:rsidRDefault="00A83C0D" w:rsidP="00350012">
            <w:pPr>
              <w:pStyle w:val="Text"/>
              <w:ind w:left="720"/>
              <w:rPr>
                <w:lang w:val="it-CH"/>
              </w:rPr>
            </w:pPr>
          </w:p>
          <w:p w14:paraId="50BCEC34" w14:textId="51C3C2B9" w:rsidR="00A83C0D" w:rsidRDefault="00A83C0D" w:rsidP="00A83C0D">
            <w:pPr>
              <w:pStyle w:val="Titolo3"/>
            </w:pPr>
            <w:r w:rsidRPr="00A83C0D">
              <w:t>DATA VISUALIZATIONS</w:t>
            </w:r>
          </w:p>
          <w:p w14:paraId="5E121643" w14:textId="76ECE71F" w:rsidR="00D916BC" w:rsidRDefault="00D916BC" w:rsidP="00D916BC"/>
          <w:p w14:paraId="796B87D8" w14:textId="2C22033B" w:rsidR="00D916BC" w:rsidRDefault="00D916BC" w:rsidP="00161B75">
            <w:pPr>
              <w:spacing w:line="276" w:lineRule="auto"/>
              <w:rPr>
                <w:iCs/>
                <w:color w:val="3B4455" w:themeColor="accent1"/>
                <w:sz w:val="28"/>
              </w:rPr>
            </w:pPr>
            <w:r w:rsidRPr="00161B75">
              <w:rPr>
                <w:color w:val="3B4455" w:themeColor="accent1"/>
                <w:sz w:val="28"/>
              </w:rPr>
              <w:t xml:space="preserve">As </w:t>
            </w:r>
            <w:r w:rsidR="00161B75" w:rsidRPr="00161B75">
              <w:rPr>
                <w:color w:val="3B4455" w:themeColor="accent1"/>
                <w:sz w:val="28"/>
              </w:rPr>
              <w:t>prior mentioned</w:t>
            </w:r>
            <w:r w:rsidR="00161B75">
              <w:rPr>
                <w:color w:val="3B4455" w:themeColor="accent1"/>
                <w:sz w:val="28"/>
              </w:rPr>
              <w:t xml:space="preserve">, we were able to generate three visualizations. </w:t>
            </w:r>
            <w:r w:rsidR="00161B75">
              <w:rPr>
                <w:iCs/>
                <w:color w:val="3B4455" w:themeColor="accent1"/>
                <w:sz w:val="28"/>
              </w:rPr>
              <w:t>We will now go through each of them and provide the relative explanation.</w:t>
            </w:r>
          </w:p>
          <w:p w14:paraId="5DE8607E" w14:textId="77777777" w:rsidR="00161B75" w:rsidRDefault="00161B75" w:rsidP="00161B75">
            <w:pPr>
              <w:spacing w:line="276" w:lineRule="auto"/>
              <w:rPr>
                <w:iCs/>
                <w:color w:val="3B4455" w:themeColor="accent1"/>
                <w:sz w:val="28"/>
              </w:rPr>
            </w:pPr>
          </w:p>
          <w:p w14:paraId="3D3B3CD4" w14:textId="77777777" w:rsidR="00B15274" w:rsidRDefault="002031B2" w:rsidP="002031B2">
            <w:pPr>
              <w:spacing w:line="276" w:lineRule="auto"/>
              <w:rPr>
                <w:iCs/>
                <w:color w:val="3B4455" w:themeColor="accent1"/>
                <w:sz w:val="28"/>
              </w:rPr>
            </w:pPr>
            <w:r w:rsidRPr="002031B2">
              <w:rPr>
                <w:iCs/>
                <w:color w:val="3B4455" w:themeColor="accent1"/>
                <w:sz w:val="28"/>
              </w:rPr>
              <w:t>1)</w:t>
            </w:r>
            <w:r>
              <w:rPr>
                <w:iCs/>
                <w:color w:val="3B4455" w:themeColor="accent1"/>
                <w:sz w:val="28"/>
              </w:rPr>
              <w:t xml:space="preserve"> </w:t>
            </w:r>
          </w:p>
          <w:p w14:paraId="42D0F565" w14:textId="2CA2455C" w:rsidR="00161B75" w:rsidRPr="002031B2" w:rsidRDefault="00161B75" w:rsidP="002031B2">
            <w:pPr>
              <w:spacing w:line="276" w:lineRule="auto"/>
              <w:rPr>
                <w:iCs/>
                <w:color w:val="3B4455" w:themeColor="accent1"/>
                <w:sz w:val="28"/>
              </w:rPr>
            </w:pPr>
            <w:r w:rsidRPr="002031B2">
              <w:rPr>
                <w:iCs/>
                <w:color w:val="3B4455" w:themeColor="accent1"/>
                <w:sz w:val="28"/>
              </w:rPr>
              <w:t>The visualization shown in</w:t>
            </w:r>
            <w:r w:rsidR="00B6614B" w:rsidRPr="002031B2">
              <w:rPr>
                <w:iCs/>
                <w:color w:val="3B4455" w:themeColor="accent1"/>
                <w:sz w:val="28"/>
              </w:rPr>
              <w:t xml:space="preserve"> the map called “FLIGHT ROUTE</w:t>
            </w:r>
            <w:r w:rsidR="00B15274">
              <w:rPr>
                <w:iCs/>
                <w:color w:val="3B4455" w:themeColor="accent1"/>
                <w:sz w:val="28"/>
              </w:rPr>
              <w:t>S</w:t>
            </w:r>
            <w:r w:rsidR="00B6614B" w:rsidRPr="002031B2">
              <w:rPr>
                <w:iCs/>
                <w:color w:val="3B4455" w:themeColor="accent1"/>
                <w:sz w:val="28"/>
              </w:rPr>
              <w:t>”</w:t>
            </w:r>
            <w:r w:rsidRPr="002031B2">
              <w:rPr>
                <w:iCs/>
                <w:color w:val="3B4455" w:themeColor="accent1"/>
                <w:sz w:val="28"/>
              </w:rPr>
              <w:t xml:space="preserve"> represents the airline traffic with respect to each air route in the USA.</w:t>
            </w:r>
          </w:p>
          <w:p w14:paraId="6562EE51" w14:textId="5D98FD9C" w:rsidR="00161B75" w:rsidRPr="00161B75" w:rsidRDefault="00161B75" w:rsidP="00161B75">
            <w:pPr>
              <w:spacing w:line="276" w:lineRule="auto"/>
              <w:rPr>
                <w:iCs/>
                <w:color w:val="3B4455" w:themeColor="accent1"/>
                <w:sz w:val="28"/>
              </w:rPr>
            </w:pPr>
            <w:r w:rsidRPr="00161B75">
              <w:rPr>
                <w:iCs/>
                <w:color w:val="3B4455" w:themeColor="accent1"/>
                <w:sz w:val="28"/>
              </w:rPr>
              <w:t>Its features and visual variables are:</w:t>
            </w:r>
          </w:p>
          <w:p w14:paraId="1F5D9655" w14:textId="18909CDC" w:rsidR="00161B75" w:rsidRPr="00161B75" w:rsidRDefault="00161B75" w:rsidP="00161B75">
            <w:pPr>
              <w:spacing w:line="276" w:lineRule="auto"/>
              <w:rPr>
                <w:iCs/>
                <w:color w:val="3B4455" w:themeColor="accent1"/>
                <w:sz w:val="28"/>
              </w:rPr>
            </w:pPr>
            <w:r w:rsidRPr="00161B75">
              <w:rPr>
                <w:iCs/>
                <w:color w:val="3B4455" w:themeColor="accent1"/>
                <w:sz w:val="28"/>
              </w:rPr>
              <w:t>Yellow dots (shape and colour): depict the airports locations. The bigger the point the higher its relevance (total number of flights).</w:t>
            </w:r>
          </w:p>
          <w:p w14:paraId="645D0CD9" w14:textId="7B760C19" w:rsidR="00161B75" w:rsidRPr="00161B75" w:rsidRDefault="00161B75" w:rsidP="00161B75">
            <w:pPr>
              <w:spacing w:line="276" w:lineRule="auto"/>
              <w:rPr>
                <w:iCs/>
                <w:color w:val="3B4455" w:themeColor="accent1"/>
                <w:sz w:val="28"/>
              </w:rPr>
            </w:pPr>
            <w:r w:rsidRPr="00161B75">
              <w:rPr>
                <w:iCs/>
                <w:color w:val="3B4455" w:themeColor="accent1"/>
                <w:sz w:val="28"/>
              </w:rPr>
              <w:t>Thickness of segments (size, orientation): the thicker the segment, the bigger the number of flights in that direction.</w:t>
            </w:r>
          </w:p>
          <w:p w14:paraId="1355960B" w14:textId="50CFD20C" w:rsidR="00161B75" w:rsidRDefault="00161B75" w:rsidP="00161B75">
            <w:pPr>
              <w:spacing w:line="276" w:lineRule="auto"/>
              <w:rPr>
                <w:iCs/>
                <w:color w:val="3B4455" w:themeColor="accent1"/>
                <w:sz w:val="28"/>
              </w:rPr>
            </w:pPr>
            <w:r w:rsidRPr="00161B75">
              <w:rPr>
                <w:iCs/>
                <w:color w:val="3B4455" w:themeColor="accent1"/>
                <w:sz w:val="28"/>
              </w:rPr>
              <w:t>Color of segment (color): doesn’t have a precise meaning. It is just a palette of colors that helps the user to</w:t>
            </w:r>
          </w:p>
          <w:p w14:paraId="60C2D618" w14:textId="5DB2117B" w:rsidR="00161B75" w:rsidRPr="00161B75" w:rsidRDefault="00161B75" w:rsidP="00161B75">
            <w:pPr>
              <w:spacing w:line="276" w:lineRule="auto"/>
              <w:rPr>
                <w:iCs/>
                <w:color w:val="3B4455" w:themeColor="accent1"/>
                <w:sz w:val="28"/>
              </w:rPr>
            </w:pPr>
            <w:r w:rsidRPr="00161B75">
              <w:rPr>
                <w:iCs/>
                <w:color w:val="3B4455" w:themeColor="accent1"/>
                <w:sz w:val="28"/>
              </w:rPr>
              <w:t xml:space="preserve">understand the departure and arrival airport. </w:t>
            </w:r>
          </w:p>
          <w:p w14:paraId="2D9C3AD3" w14:textId="77777777" w:rsidR="00161B75" w:rsidRPr="00161B75" w:rsidRDefault="00161B75" w:rsidP="00161B75">
            <w:pPr>
              <w:spacing w:line="276" w:lineRule="auto"/>
              <w:rPr>
                <w:iCs/>
                <w:color w:val="3B4455" w:themeColor="accent1"/>
                <w:sz w:val="28"/>
              </w:rPr>
            </w:pPr>
            <w:r w:rsidRPr="00161B75">
              <w:rPr>
                <w:iCs/>
                <w:color w:val="3B4455" w:themeColor="accent1"/>
                <w:sz w:val="28"/>
              </w:rPr>
              <w:t>The goal of this visualization is to learn the distribution of the flights contemplated in our dataset.</w:t>
            </w:r>
          </w:p>
          <w:p w14:paraId="736B8F42" w14:textId="77777777" w:rsidR="009B55BE" w:rsidRDefault="009B55BE" w:rsidP="00161B75">
            <w:pPr>
              <w:spacing w:line="276" w:lineRule="auto"/>
              <w:rPr>
                <w:iCs/>
                <w:color w:val="3B4455" w:themeColor="accent1"/>
                <w:sz w:val="28"/>
              </w:rPr>
            </w:pPr>
          </w:p>
          <w:p w14:paraId="10CFD6A2" w14:textId="77777777" w:rsidR="009B55BE" w:rsidRDefault="009B55BE" w:rsidP="00161B75">
            <w:pPr>
              <w:spacing w:line="276" w:lineRule="auto"/>
              <w:rPr>
                <w:iCs/>
                <w:color w:val="3B4455" w:themeColor="accent1"/>
                <w:sz w:val="28"/>
              </w:rPr>
            </w:pPr>
          </w:p>
          <w:p w14:paraId="45804FA5" w14:textId="77777777" w:rsidR="009B55BE" w:rsidRDefault="009B55BE" w:rsidP="00161B75">
            <w:pPr>
              <w:spacing w:line="276" w:lineRule="auto"/>
              <w:rPr>
                <w:iCs/>
                <w:color w:val="3B4455" w:themeColor="accent1"/>
                <w:sz w:val="28"/>
              </w:rPr>
            </w:pPr>
          </w:p>
          <w:p w14:paraId="4AF82641" w14:textId="77777777" w:rsidR="009B55BE" w:rsidRDefault="009B55BE" w:rsidP="00161B75">
            <w:pPr>
              <w:spacing w:line="276" w:lineRule="auto"/>
              <w:rPr>
                <w:iCs/>
                <w:color w:val="3B4455" w:themeColor="accent1"/>
                <w:sz w:val="28"/>
              </w:rPr>
            </w:pPr>
          </w:p>
          <w:p w14:paraId="5E4B4BDE" w14:textId="77777777" w:rsidR="002031B2" w:rsidRDefault="002031B2" w:rsidP="00161B75">
            <w:pPr>
              <w:spacing w:line="276" w:lineRule="auto"/>
              <w:rPr>
                <w:iCs/>
                <w:color w:val="3B4455" w:themeColor="accent1"/>
                <w:sz w:val="28"/>
              </w:rPr>
            </w:pPr>
          </w:p>
          <w:p w14:paraId="693E65A8" w14:textId="77777777" w:rsidR="002031B2" w:rsidRDefault="002031B2" w:rsidP="00161B75">
            <w:pPr>
              <w:spacing w:line="276" w:lineRule="auto"/>
              <w:rPr>
                <w:iCs/>
                <w:color w:val="3B4455" w:themeColor="accent1"/>
                <w:sz w:val="28"/>
              </w:rPr>
            </w:pPr>
          </w:p>
          <w:p w14:paraId="2C6D80CB" w14:textId="77777777" w:rsidR="002031B2" w:rsidRDefault="002031B2" w:rsidP="00161B75">
            <w:pPr>
              <w:spacing w:line="276" w:lineRule="auto"/>
              <w:rPr>
                <w:iCs/>
                <w:color w:val="3B4455" w:themeColor="accent1"/>
                <w:sz w:val="28"/>
              </w:rPr>
            </w:pPr>
          </w:p>
          <w:p w14:paraId="1F6D7ED9" w14:textId="77777777" w:rsidR="002031B2" w:rsidRDefault="002031B2" w:rsidP="00161B75">
            <w:pPr>
              <w:spacing w:line="276" w:lineRule="auto"/>
              <w:rPr>
                <w:iCs/>
                <w:color w:val="3B4455" w:themeColor="accent1"/>
                <w:sz w:val="28"/>
              </w:rPr>
            </w:pPr>
          </w:p>
          <w:p w14:paraId="5D897DE7" w14:textId="5BDCC776" w:rsidR="00161B75" w:rsidRDefault="00161B75" w:rsidP="00161B75">
            <w:pPr>
              <w:spacing w:line="276" w:lineRule="auto"/>
              <w:rPr>
                <w:iCs/>
                <w:color w:val="3B4455" w:themeColor="accent1"/>
                <w:sz w:val="28"/>
              </w:rPr>
            </w:pPr>
            <w:r w:rsidRPr="00161B75">
              <w:rPr>
                <w:iCs/>
                <w:color w:val="3B4455" w:themeColor="accent1"/>
                <w:sz w:val="28"/>
              </w:rPr>
              <w:t>The</w:t>
            </w:r>
            <w:r w:rsidR="00B6614B">
              <w:rPr>
                <w:iCs/>
                <w:color w:val="3B4455" w:themeColor="accent1"/>
                <w:sz w:val="28"/>
              </w:rPr>
              <w:t>re</w:t>
            </w:r>
            <w:r w:rsidRPr="00161B75">
              <w:rPr>
                <w:iCs/>
                <w:color w:val="3B4455" w:themeColor="accent1"/>
                <w:sz w:val="28"/>
              </w:rPr>
              <w:t xml:space="preserve"> is the chance to select, by clicking on the map or writing the airport code/name in the designated field, a single airport </w:t>
            </w:r>
            <w:proofErr w:type="gramStart"/>
            <w:r w:rsidRPr="00161B75">
              <w:rPr>
                <w:iCs/>
                <w:color w:val="3B4455" w:themeColor="accent1"/>
                <w:sz w:val="28"/>
              </w:rPr>
              <w:t>in order to</w:t>
            </w:r>
            <w:proofErr w:type="gramEnd"/>
            <w:r w:rsidRPr="00161B75">
              <w:rPr>
                <w:iCs/>
                <w:color w:val="3B4455" w:themeColor="accent1"/>
                <w:sz w:val="28"/>
              </w:rPr>
              <w:t xml:space="preserve"> show the specific visualization. </w:t>
            </w:r>
          </w:p>
          <w:p w14:paraId="4FB6F72D" w14:textId="62914F68" w:rsidR="00161B75" w:rsidRDefault="00161B75" w:rsidP="00161B75">
            <w:pPr>
              <w:spacing w:line="276" w:lineRule="auto"/>
              <w:rPr>
                <w:iCs/>
                <w:color w:val="3B4455" w:themeColor="accent1"/>
                <w:sz w:val="28"/>
              </w:rPr>
            </w:pPr>
          </w:p>
          <w:p w14:paraId="7A155195" w14:textId="77777777" w:rsidR="00B15274" w:rsidRDefault="00161B75" w:rsidP="009B55BE">
            <w:pPr>
              <w:spacing w:line="276" w:lineRule="auto"/>
              <w:rPr>
                <w:iCs/>
                <w:color w:val="3B4455" w:themeColor="accent1"/>
                <w:sz w:val="28"/>
              </w:rPr>
            </w:pPr>
            <w:r>
              <w:rPr>
                <w:iCs/>
                <w:color w:val="3B4455" w:themeColor="accent1"/>
                <w:sz w:val="28"/>
              </w:rPr>
              <w:t xml:space="preserve">2) </w:t>
            </w:r>
          </w:p>
          <w:p w14:paraId="5CB46EE5" w14:textId="330C4DE6" w:rsidR="009B55BE" w:rsidRPr="009B55BE" w:rsidRDefault="009B55BE" w:rsidP="009B55BE">
            <w:pPr>
              <w:spacing w:line="276" w:lineRule="auto"/>
              <w:rPr>
                <w:iCs/>
                <w:color w:val="3B4455" w:themeColor="accent1"/>
                <w:sz w:val="28"/>
              </w:rPr>
            </w:pPr>
            <w:r w:rsidRPr="009B55BE">
              <w:rPr>
                <w:iCs/>
                <w:color w:val="3B4455" w:themeColor="accent1"/>
                <w:sz w:val="28"/>
              </w:rPr>
              <w:t xml:space="preserve">The visualization shown in </w:t>
            </w:r>
            <w:r w:rsidR="00B6614B">
              <w:rPr>
                <w:iCs/>
                <w:color w:val="3B4455" w:themeColor="accent1"/>
                <w:sz w:val="28"/>
              </w:rPr>
              <w:t>the second map “ROUTES DELAY”</w:t>
            </w:r>
            <w:r w:rsidRPr="009B55BE">
              <w:rPr>
                <w:iCs/>
                <w:color w:val="3B4455" w:themeColor="accent1"/>
                <w:sz w:val="28"/>
              </w:rPr>
              <w:t xml:space="preserve"> represents the air routes in the USA, divided by airport as the first one, and the delays. Its features and visual variables are:</w:t>
            </w:r>
          </w:p>
          <w:p w14:paraId="110F2096" w14:textId="77777777" w:rsidR="009B55BE" w:rsidRPr="009B55BE" w:rsidRDefault="009B55BE" w:rsidP="009B55BE">
            <w:pPr>
              <w:spacing w:line="276" w:lineRule="auto"/>
              <w:rPr>
                <w:iCs/>
                <w:color w:val="3B4455" w:themeColor="accent1"/>
                <w:sz w:val="28"/>
              </w:rPr>
            </w:pPr>
            <w:r w:rsidRPr="009B55BE">
              <w:rPr>
                <w:iCs/>
                <w:color w:val="3B4455" w:themeColor="accent1"/>
                <w:sz w:val="28"/>
              </w:rPr>
              <w:t xml:space="preserve">Colour: the palette goes from green to red, where the first mean a low accrued delays on that route and the latter the opposite. </w:t>
            </w:r>
          </w:p>
          <w:p w14:paraId="0C61C25C" w14:textId="77777777" w:rsidR="009B55BE" w:rsidRPr="009B55BE" w:rsidRDefault="009B55BE" w:rsidP="009B55BE">
            <w:pPr>
              <w:spacing w:line="276" w:lineRule="auto"/>
              <w:rPr>
                <w:iCs/>
                <w:color w:val="3B4455" w:themeColor="accent1"/>
                <w:sz w:val="28"/>
              </w:rPr>
            </w:pPr>
            <w:r w:rsidRPr="009B55BE">
              <w:rPr>
                <w:iCs/>
                <w:color w:val="3B4455" w:themeColor="accent1"/>
                <w:sz w:val="28"/>
              </w:rPr>
              <w:t>Orientation: clearly visualize the route direction.</w:t>
            </w:r>
          </w:p>
          <w:p w14:paraId="0671FC3F" w14:textId="73FAA91F" w:rsidR="002031B2" w:rsidRDefault="009B55BE" w:rsidP="009B55BE">
            <w:pPr>
              <w:spacing w:line="276" w:lineRule="auto"/>
              <w:rPr>
                <w:iCs/>
                <w:color w:val="3B4455" w:themeColor="accent1"/>
                <w:sz w:val="28"/>
              </w:rPr>
            </w:pPr>
            <w:r w:rsidRPr="009B55BE">
              <w:rPr>
                <w:iCs/>
                <w:color w:val="3B4455" w:themeColor="accent1"/>
                <w:sz w:val="28"/>
              </w:rPr>
              <w:t xml:space="preserve">This visualization acts as a mean to understand which routes are most often late, respectively on time. </w:t>
            </w:r>
          </w:p>
          <w:p w14:paraId="1050B2DD" w14:textId="02EA777E" w:rsidR="00B6614B" w:rsidRDefault="00B6614B" w:rsidP="00161B75">
            <w:pPr>
              <w:spacing w:line="276" w:lineRule="auto"/>
              <w:rPr>
                <w:iCs/>
                <w:color w:val="3B4455" w:themeColor="accent1"/>
                <w:sz w:val="28"/>
              </w:rPr>
            </w:pPr>
          </w:p>
          <w:p w14:paraId="77F6E0E1" w14:textId="34499E95" w:rsidR="00B6614B" w:rsidRDefault="00B6614B" w:rsidP="00B6614B">
            <w:pPr>
              <w:spacing w:line="276" w:lineRule="auto"/>
              <w:rPr>
                <w:iCs/>
                <w:color w:val="3B4455" w:themeColor="accent1"/>
                <w:sz w:val="28"/>
              </w:rPr>
            </w:pPr>
            <w:r w:rsidRPr="00B6614B">
              <w:rPr>
                <w:iCs/>
                <w:color w:val="3B4455" w:themeColor="accent1"/>
                <w:sz w:val="28"/>
              </w:rPr>
              <w:t>3)</w:t>
            </w:r>
            <w:r>
              <w:rPr>
                <w:iCs/>
                <w:color w:val="3B4455" w:themeColor="accent1"/>
                <w:sz w:val="28"/>
              </w:rPr>
              <w:t xml:space="preserve"> </w:t>
            </w:r>
          </w:p>
          <w:p w14:paraId="22296FBB" w14:textId="07537A5D" w:rsidR="00B6614B" w:rsidRDefault="00B6614B" w:rsidP="00B6614B">
            <w:pPr>
              <w:spacing w:line="276" w:lineRule="auto"/>
              <w:rPr>
                <w:iCs/>
                <w:color w:val="3B4455" w:themeColor="accent1"/>
                <w:sz w:val="28"/>
              </w:rPr>
            </w:pPr>
            <w:r>
              <w:rPr>
                <w:iCs/>
                <w:color w:val="3B4455" w:themeColor="accent1"/>
                <w:sz w:val="28"/>
              </w:rPr>
              <w:t>The third chart, named “</w:t>
            </w:r>
            <w:r w:rsidR="002031B2">
              <w:rPr>
                <w:iCs/>
                <w:color w:val="3B4455" w:themeColor="accent1"/>
                <w:sz w:val="28"/>
              </w:rPr>
              <w:t xml:space="preserve">DELAY INSIGHT” it is just an alternative visualization of what we’ve already shown in the previous one. </w:t>
            </w:r>
          </w:p>
          <w:p w14:paraId="15786E23" w14:textId="77777777" w:rsidR="002031B2" w:rsidRDefault="002031B2" w:rsidP="00B6614B">
            <w:pPr>
              <w:spacing w:line="276" w:lineRule="auto"/>
              <w:rPr>
                <w:iCs/>
                <w:color w:val="3B4455" w:themeColor="accent1"/>
                <w:sz w:val="28"/>
              </w:rPr>
            </w:pPr>
            <w:r>
              <w:rPr>
                <w:iCs/>
                <w:color w:val="3B4455" w:themeColor="accent1"/>
                <w:sz w:val="28"/>
              </w:rPr>
              <w:t>It is an interactive and 3D map, where the user can navigate around the globe (as we know at the moment only the USA territory is shown).</w:t>
            </w:r>
          </w:p>
          <w:p w14:paraId="0A0C0770" w14:textId="77777777" w:rsidR="00AF1386" w:rsidRDefault="002031B2" w:rsidP="00B6614B">
            <w:pPr>
              <w:spacing w:line="276" w:lineRule="auto"/>
              <w:rPr>
                <w:iCs/>
                <w:color w:val="3B4455" w:themeColor="accent1"/>
                <w:sz w:val="28"/>
              </w:rPr>
            </w:pPr>
            <w:r>
              <w:rPr>
                <w:iCs/>
                <w:color w:val="3B4455" w:themeColor="accent1"/>
                <w:sz w:val="28"/>
              </w:rPr>
              <w:t xml:space="preserve">On </w:t>
            </w:r>
            <w:proofErr w:type="gramStart"/>
            <w:r>
              <w:rPr>
                <w:iCs/>
                <w:color w:val="3B4455" w:themeColor="accent1"/>
                <w:sz w:val="28"/>
              </w:rPr>
              <w:t>a</w:t>
            </w:r>
            <w:proofErr w:type="gramEnd"/>
            <w:r>
              <w:rPr>
                <w:iCs/>
                <w:color w:val="3B4455" w:themeColor="accent1"/>
                <w:sz w:val="28"/>
              </w:rPr>
              <w:t xml:space="preserve"> average delay time, this chart allows to pick a specific route, both from the left hand side menu and the </w:t>
            </w:r>
          </w:p>
          <w:p w14:paraId="5443571E" w14:textId="77777777" w:rsidR="00AF1386" w:rsidRDefault="00AF1386" w:rsidP="00B6614B">
            <w:pPr>
              <w:spacing w:line="276" w:lineRule="auto"/>
              <w:rPr>
                <w:iCs/>
                <w:color w:val="3B4455" w:themeColor="accent1"/>
                <w:sz w:val="28"/>
              </w:rPr>
            </w:pPr>
          </w:p>
          <w:p w14:paraId="6C8F6BF4" w14:textId="77777777" w:rsidR="00AF1386" w:rsidRDefault="00AF1386" w:rsidP="00B6614B">
            <w:pPr>
              <w:spacing w:line="276" w:lineRule="auto"/>
              <w:rPr>
                <w:iCs/>
                <w:color w:val="3B4455" w:themeColor="accent1"/>
                <w:sz w:val="28"/>
              </w:rPr>
            </w:pPr>
          </w:p>
          <w:p w14:paraId="7F499D00" w14:textId="4CC2E9C8" w:rsidR="00B15274" w:rsidRDefault="002031B2" w:rsidP="00B6614B">
            <w:pPr>
              <w:spacing w:line="276" w:lineRule="auto"/>
              <w:rPr>
                <w:iCs/>
                <w:color w:val="3B4455" w:themeColor="accent1"/>
                <w:sz w:val="28"/>
              </w:rPr>
            </w:pPr>
            <w:r>
              <w:rPr>
                <w:iCs/>
                <w:color w:val="3B4455" w:themeColor="accent1"/>
                <w:sz w:val="28"/>
              </w:rPr>
              <w:t xml:space="preserve">globe itself. We think that this </w:t>
            </w:r>
            <w:proofErr w:type="gramStart"/>
            <w:r>
              <w:rPr>
                <w:iCs/>
                <w:color w:val="3B4455" w:themeColor="accent1"/>
                <w:sz w:val="28"/>
              </w:rPr>
              <w:t>provides</w:t>
            </w:r>
            <w:proofErr w:type="gramEnd"/>
            <w:r>
              <w:rPr>
                <w:iCs/>
                <w:color w:val="3B4455" w:themeColor="accent1"/>
                <w:sz w:val="28"/>
              </w:rPr>
              <w:t xml:space="preserve"> </w:t>
            </w:r>
          </w:p>
          <w:p w14:paraId="51A8B263" w14:textId="7775DA6E" w:rsidR="002031B2" w:rsidRDefault="002031B2" w:rsidP="00B6614B">
            <w:pPr>
              <w:spacing w:line="276" w:lineRule="auto"/>
              <w:rPr>
                <w:iCs/>
                <w:color w:val="3B4455" w:themeColor="accent1"/>
                <w:sz w:val="28"/>
              </w:rPr>
            </w:pPr>
            <w:r>
              <w:rPr>
                <w:iCs/>
                <w:color w:val="3B4455" w:themeColor="accent1"/>
                <w:sz w:val="28"/>
              </w:rPr>
              <w:t xml:space="preserve">a much better and les confused understanding of the previous one. </w:t>
            </w:r>
          </w:p>
          <w:p w14:paraId="4FCB80EA" w14:textId="77777777" w:rsidR="002031B2" w:rsidRPr="00161B75" w:rsidRDefault="002031B2" w:rsidP="002031B2">
            <w:pPr>
              <w:spacing w:line="276" w:lineRule="auto"/>
              <w:rPr>
                <w:iCs/>
                <w:color w:val="3B4455" w:themeColor="accent1"/>
                <w:sz w:val="28"/>
              </w:rPr>
            </w:pPr>
            <w:r w:rsidRPr="00161B75">
              <w:rPr>
                <w:iCs/>
                <w:color w:val="3B4455" w:themeColor="accent1"/>
                <w:sz w:val="28"/>
              </w:rPr>
              <w:t>Its features and visual variables are:</w:t>
            </w:r>
          </w:p>
          <w:p w14:paraId="4E09E696" w14:textId="5D5072D8" w:rsidR="002031B2" w:rsidRDefault="002031B2" w:rsidP="002031B2">
            <w:pPr>
              <w:spacing w:line="276" w:lineRule="auto"/>
              <w:rPr>
                <w:iCs/>
                <w:color w:val="3B4455" w:themeColor="accent1"/>
                <w:sz w:val="28"/>
              </w:rPr>
            </w:pPr>
          </w:p>
          <w:p w14:paraId="59164484" w14:textId="741C98C4" w:rsidR="002031B2" w:rsidRPr="002031B2" w:rsidRDefault="002031B2" w:rsidP="002031B2">
            <w:pPr>
              <w:spacing w:line="276" w:lineRule="auto"/>
              <w:rPr>
                <w:iCs/>
                <w:color w:val="3B4455" w:themeColor="accent1"/>
                <w:sz w:val="28"/>
              </w:rPr>
            </w:pPr>
            <w:r w:rsidRPr="002031B2">
              <w:rPr>
                <w:iCs/>
                <w:color w:val="3B4455" w:themeColor="accent1"/>
                <w:sz w:val="28"/>
              </w:rPr>
              <w:t>4)</w:t>
            </w:r>
            <w:r>
              <w:rPr>
                <w:iCs/>
                <w:color w:val="3B4455" w:themeColor="accent1"/>
                <w:sz w:val="28"/>
              </w:rPr>
              <w:t xml:space="preserve"> </w:t>
            </w:r>
            <w:r w:rsidRPr="002031B2">
              <w:rPr>
                <w:iCs/>
                <w:color w:val="3B4455" w:themeColor="accent1"/>
                <w:sz w:val="28"/>
              </w:rPr>
              <w:t xml:space="preserve">With the help of the fourth plot, we approach the final conclusions of our project. “USER RATINGS” tells us the mean satisfaction ranking per each of the </w:t>
            </w:r>
            <w:proofErr w:type="gramStart"/>
            <w:r w:rsidRPr="002031B2">
              <w:rPr>
                <w:iCs/>
                <w:color w:val="3B4455" w:themeColor="accent1"/>
                <w:sz w:val="28"/>
              </w:rPr>
              <w:t>US</w:t>
            </w:r>
            <w:proofErr w:type="gramEnd"/>
            <w:r w:rsidRPr="002031B2">
              <w:rPr>
                <w:iCs/>
                <w:color w:val="3B4455" w:themeColor="accent1"/>
                <w:sz w:val="28"/>
              </w:rPr>
              <w:t xml:space="preserve"> airport we took into consideration.  </w:t>
            </w:r>
          </w:p>
          <w:p w14:paraId="7C007F5B" w14:textId="1E9D3762" w:rsidR="002031B2" w:rsidRPr="00B15274" w:rsidRDefault="002031B2" w:rsidP="00B15274">
            <w:pPr>
              <w:spacing w:line="276" w:lineRule="auto"/>
              <w:rPr>
                <w:iCs/>
                <w:color w:val="3B4455" w:themeColor="accent1"/>
                <w:sz w:val="28"/>
              </w:rPr>
            </w:pPr>
            <w:r w:rsidRPr="00B15274">
              <w:rPr>
                <w:iCs/>
                <w:color w:val="3B4455" w:themeColor="accent1"/>
                <w:sz w:val="28"/>
              </w:rPr>
              <w:t>Rankings are scaled 1 to 10, from red to green.</w:t>
            </w:r>
          </w:p>
          <w:p w14:paraId="10626B91" w14:textId="7171CFDE" w:rsidR="002031B2" w:rsidRDefault="002031B2" w:rsidP="00B15274">
            <w:pPr>
              <w:spacing w:line="276" w:lineRule="auto"/>
              <w:rPr>
                <w:iCs/>
                <w:color w:val="3B4455" w:themeColor="accent1"/>
                <w:sz w:val="28"/>
              </w:rPr>
            </w:pPr>
            <w:r w:rsidRPr="00B15274">
              <w:rPr>
                <w:iCs/>
                <w:color w:val="3B4455" w:themeColor="accent1"/>
                <w:sz w:val="28"/>
              </w:rPr>
              <w:t>The usage of color and size i</w:t>
            </w:r>
            <w:r w:rsidR="00B15274">
              <w:rPr>
                <w:iCs/>
                <w:color w:val="3B4455" w:themeColor="accent1"/>
                <w:sz w:val="28"/>
              </w:rPr>
              <w:t>s</w:t>
            </w:r>
            <w:r w:rsidRPr="00B15274">
              <w:rPr>
                <w:iCs/>
                <w:color w:val="3B4455" w:themeColor="accent1"/>
                <w:sz w:val="28"/>
              </w:rPr>
              <w:t xml:space="preserve"> important</w:t>
            </w:r>
            <w:r w:rsidR="00B15274" w:rsidRPr="00B15274">
              <w:rPr>
                <w:iCs/>
                <w:color w:val="3B4455" w:themeColor="accent1"/>
                <w:sz w:val="28"/>
              </w:rPr>
              <w:t xml:space="preserve"> to give to the user, at a glance, a full and easy understanding of the map. </w:t>
            </w:r>
          </w:p>
          <w:p w14:paraId="36406246" w14:textId="01CCC7CA" w:rsidR="00B15274" w:rsidRDefault="00B15274" w:rsidP="00B15274">
            <w:pPr>
              <w:spacing w:line="276" w:lineRule="auto"/>
              <w:rPr>
                <w:iCs/>
                <w:color w:val="3B4455" w:themeColor="accent1"/>
                <w:sz w:val="28"/>
              </w:rPr>
            </w:pPr>
            <w:r>
              <w:rPr>
                <w:iCs/>
                <w:color w:val="3B4455" w:themeColor="accent1"/>
                <w:sz w:val="28"/>
              </w:rPr>
              <w:t>As for the earlier ones, we arranged it to be interactive (by clicking on one dot some information are automatically shown).</w:t>
            </w:r>
          </w:p>
          <w:p w14:paraId="28192F41" w14:textId="6936A429" w:rsidR="00B15274" w:rsidRDefault="00B15274" w:rsidP="00B15274">
            <w:pPr>
              <w:spacing w:line="276" w:lineRule="auto"/>
              <w:rPr>
                <w:iCs/>
                <w:color w:val="3B4455" w:themeColor="accent1"/>
                <w:sz w:val="28"/>
              </w:rPr>
            </w:pPr>
          </w:p>
          <w:p w14:paraId="704497AD" w14:textId="20C3A6CD" w:rsidR="00B15274" w:rsidRDefault="00B15274" w:rsidP="00B15274">
            <w:pPr>
              <w:spacing w:line="276" w:lineRule="auto"/>
              <w:rPr>
                <w:iCs/>
                <w:color w:val="3B4455" w:themeColor="accent1"/>
                <w:sz w:val="28"/>
              </w:rPr>
            </w:pPr>
            <w:r>
              <w:rPr>
                <w:iCs/>
                <w:color w:val="3B4455" w:themeColor="accent1"/>
                <w:sz w:val="28"/>
              </w:rPr>
              <w:t>5)</w:t>
            </w:r>
          </w:p>
          <w:p w14:paraId="6A514489" w14:textId="196E3802" w:rsidR="00B15274" w:rsidRDefault="00B15274" w:rsidP="00B15274">
            <w:pPr>
              <w:spacing w:line="276" w:lineRule="auto"/>
              <w:rPr>
                <w:iCs/>
                <w:color w:val="3B4455" w:themeColor="accent1"/>
                <w:sz w:val="28"/>
              </w:rPr>
            </w:pPr>
            <w:r>
              <w:rPr>
                <w:iCs/>
                <w:color w:val="3B4455" w:themeColor="accent1"/>
                <w:sz w:val="28"/>
              </w:rPr>
              <w:t>The last, but not least, diagram is a correlation plot, which compares rankings and delays.</w:t>
            </w:r>
          </w:p>
          <w:p w14:paraId="1225263A" w14:textId="34676EFB" w:rsidR="00B15274" w:rsidRDefault="00B15274" w:rsidP="00B15274">
            <w:pPr>
              <w:spacing w:line="276" w:lineRule="auto"/>
              <w:rPr>
                <w:iCs/>
                <w:color w:val="3B4455" w:themeColor="accent1"/>
                <w:sz w:val="28"/>
              </w:rPr>
            </w:pPr>
            <w:r>
              <w:rPr>
                <w:iCs/>
                <w:color w:val="3B4455" w:themeColor="accent1"/>
                <w:sz w:val="28"/>
              </w:rPr>
              <w:t>We think that plot nr. 4 is perfect to have a 365° understanding of the ranking along the USA, but we wanted to help the user with a more tabular and classical comparison.</w:t>
            </w:r>
          </w:p>
          <w:p w14:paraId="7F196D3E" w14:textId="0F168066" w:rsidR="00B15274" w:rsidRDefault="00B15274" w:rsidP="00B15274">
            <w:pPr>
              <w:spacing w:line="276" w:lineRule="auto"/>
              <w:rPr>
                <w:iCs/>
                <w:color w:val="3B4455" w:themeColor="accent1"/>
                <w:sz w:val="28"/>
              </w:rPr>
            </w:pPr>
            <w:r>
              <w:rPr>
                <w:iCs/>
                <w:color w:val="3B4455" w:themeColor="accent1"/>
                <w:sz w:val="28"/>
              </w:rPr>
              <w:t xml:space="preserve">The data shown in this visualization also confirms all the previous ones. </w:t>
            </w:r>
          </w:p>
          <w:p w14:paraId="6D487F73" w14:textId="114E5A0A" w:rsidR="00AF1386" w:rsidRDefault="00AF1386" w:rsidP="00B15274">
            <w:pPr>
              <w:spacing w:line="276" w:lineRule="auto"/>
              <w:rPr>
                <w:iCs/>
                <w:color w:val="3B4455" w:themeColor="accent1"/>
                <w:sz w:val="28"/>
              </w:rPr>
            </w:pPr>
          </w:p>
          <w:p w14:paraId="05E0DD78" w14:textId="1E9D020A" w:rsidR="00AF1386" w:rsidRDefault="00AF1386" w:rsidP="00B15274">
            <w:pPr>
              <w:spacing w:line="276" w:lineRule="auto"/>
              <w:rPr>
                <w:iCs/>
                <w:color w:val="3B4455" w:themeColor="accent1"/>
                <w:sz w:val="28"/>
              </w:rPr>
            </w:pPr>
          </w:p>
          <w:p w14:paraId="0863EB04" w14:textId="7C3BA076" w:rsidR="00AF1386" w:rsidRDefault="00AF1386" w:rsidP="00B15274">
            <w:pPr>
              <w:spacing w:line="276" w:lineRule="auto"/>
              <w:rPr>
                <w:iCs/>
                <w:color w:val="3B4455" w:themeColor="accent1"/>
                <w:sz w:val="28"/>
              </w:rPr>
            </w:pPr>
          </w:p>
          <w:p w14:paraId="1687CEEC" w14:textId="7319F78B" w:rsidR="00AF1386" w:rsidRDefault="00AF1386" w:rsidP="00B15274">
            <w:pPr>
              <w:spacing w:line="276" w:lineRule="auto"/>
              <w:rPr>
                <w:iCs/>
                <w:color w:val="3B4455" w:themeColor="accent1"/>
                <w:sz w:val="28"/>
              </w:rPr>
            </w:pPr>
          </w:p>
          <w:p w14:paraId="463A7819" w14:textId="4C1E2070" w:rsidR="00AF1386" w:rsidRDefault="00AF1386" w:rsidP="00B15274">
            <w:pPr>
              <w:spacing w:line="276" w:lineRule="auto"/>
              <w:rPr>
                <w:iCs/>
                <w:color w:val="3B4455" w:themeColor="accent1"/>
                <w:sz w:val="28"/>
              </w:rPr>
            </w:pPr>
          </w:p>
          <w:p w14:paraId="3ACF3BDC" w14:textId="3B38323A" w:rsidR="00AF1386" w:rsidRDefault="00AF1386" w:rsidP="00B15274">
            <w:pPr>
              <w:spacing w:line="276" w:lineRule="auto"/>
              <w:rPr>
                <w:iCs/>
                <w:color w:val="3B4455" w:themeColor="accent1"/>
                <w:sz w:val="28"/>
              </w:rPr>
            </w:pPr>
          </w:p>
          <w:p w14:paraId="75EBA399" w14:textId="3E4925F5" w:rsidR="00AF1386" w:rsidRPr="00AF1386" w:rsidRDefault="00AF1386" w:rsidP="00AF1386">
            <w:pPr>
              <w:pStyle w:val="Titolo3"/>
            </w:pPr>
            <w:r w:rsidRPr="00AF1386">
              <w:t>CONCLUSIONS</w:t>
            </w:r>
          </w:p>
          <w:p w14:paraId="1741F03D" w14:textId="57AA0B88" w:rsidR="00AF1386" w:rsidRDefault="00AF1386" w:rsidP="00B15274">
            <w:pPr>
              <w:spacing w:line="276" w:lineRule="auto"/>
              <w:rPr>
                <w:iCs/>
                <w:color w:val="3B4455" w:themeColor="accent1"/>
                <w:sz w:val="28"/>
              </w:rPr>
            </w:pPr>
          </w:p>
          <w:p w14:paraId="3189432A" w14:textId="4A559A40" w:rsidR="00AF1386" w:rsidRDefault="00AF1386" w:rsidP="00B15274">
            <w:pPr>
              <w:spacing w:line="276" w:lineRule="auto"/>
              <w:rPr>
                <w:iCs/>
                <w:color w:val="3B4455" w:themeColor="accent1"/>
                <w:sz w:val="28"/>
              </w:rPr>
            </w:pPr>
            <w:r>
              <w:rPr>
                <w:iCs/>
                <w:color w:val="3B4455" w:themeColor="accent1"/>
                <w:sz w:val="28"/>
              </w:rPr>
              <w:t xml:space="preserve">The findings in our research clearly state that there is a positive and strong </w:t>
            </w:r>
            <w:proofErr w:type="gramStart"/>
            <w:r>
              <w:rPr>
                <w:iCs/>
                <w:color w:val="3B4455" w:themeColor="accent1"/>
                <w:sz w:val="28"/>
              </w:rPr>
              <w:t>correlation  between</w:t>
            </w:r>
            <w:proofErr w:type="gramEnd"/>
            <w:r>
              <w:rPr>
                <w:iCs/>
                <w:color w:val="3B4455" w:themeColor="accent1"/>
                <w:sz w:val="28"/>
              </w:rPr>
              <w:t xml:space="preserve"> flights delays and passengers’ satisfaction. </w:t>
            </w:r>
          </w:p>
          <w:p w14:paraId="510B597F" w14:textId="6A467FA4" w:rsidR="00AF1386" w:rsidRDefault="00AF1386" w:rsidP="00B15274">
            <w:pPr>
              <w:spacing w:line="276" w:lineRule="auto"/>
              <w:rPr>
                <w:iCs/>
                <w:color w:val="3B4455" w:themeColor="accent1"/>
                <w:sz w:val="28"/>
              </w:rPr>
            </w:pPr>
            <w:r>
              <w:rPr>
                <w:iCs/>
                <w:color w:val="3B4455" w:themeColor="accent1"/>
                <w:sz w:val="28"/>
              </w:rPr>
              <w:t xml:space="preserve">As stated in the abstract of the present report, in the kind of world ad environment we live today, we are pretty much influenced by delays and setbacks. It is interesting to notice how much these perturbations have an impact on the </w:t>
            </w:r>
            <w:r w:rsidRPr="00AF1386">
              <w:rPr>
                <w:iCs/>
                <w:color w:val="3B4455" w:themeColor="accent1"/>
                <w:sz w:val="28"/>
              </w:rPr>
              <w:t>enjoyableness</w:t>
            </w:r>
            <w:r>
              <w:rPr>
                <w:iCs/>
                <w:color w:val="3B4455" w:themeColor="accent1"/>
                <w:sz w:val="28"/>
              </w:rPr>
              <w:t xml:space="preserve"> of our trip, probably more than the food we get on the airplane or the kindness of the flight assistants. </w:t>
            </w:r>
            <w:r w:rsidR="00590772">
              <w:rPr>
                <w:iCs/>
                <w:color w:val="3B4455" w:themeColor="accent1"/>
                <w:sz w:val="28"/>
              </w:rPr>
              <w:t xml:space="preserve">We think we have been able, through the visualizations we created, to get the message across. </w:t>
            </w:r>
            <w:r>
              <w:rPr>
                <w:iCs/>
                <w:color w:val="3B4455" w:themeColor="accent1"/>
                <w:sz w:val="28"/>
              </w:rPr>
              <w:t xml:space="preserve">  </w:t>
            </w:r>
          </w:p>
          <w:p w14:paraId="2D9B9630" w14:textId="44DD8096" w:rsidR="00C752F3" w:rsidRDefault="00C752F3" w:rsidP="00B15274">
            <w:pPr>
              <w:spacing w:line="276" w:lineRule="auto"/>
              <w:rPr>
                <w:iCs/>
                <w:color w:val="3B4455" w:themeColor="accent1"/>
                <w:sz w:val="28"/>
              </w:rPr>
            </w:pPr>
          </w:p>
          <w:p w14:paraId="009AC979" w14:textId="4D2FC54D" w:rsidR="00C752F3" w:rsidRDefault="00C752F3" w:rsidP="00B15274">
            <w:pPr>
              <w:spacing w:line="276" w:lineRule="auto"/>
              <w:rPr>
                <w:iCs/>
                <w:color w:val="3B4455" w:themeColor="accent1"/>
                <w:sz w:val="28"/>
              </w:rPr>
            </w:pPr>
          </w:p>
          <w:p w14:paraId="3CB10A78" w14:textId="6EEB6752" w:rsidR="00C752F3" w:rsidRDefault="00C752F3" w:rsidP="00B15274">
            <w:pPr>
              <w:spacing w:line="276" w:lineRule="auto"/>
              <w:rPr>
                <w:iCs/>
                <w:color w:val="3B4455" w:themeColor="accent1"/>
                <w:sz w:val="28"/>
              </w:rPr>
            </w:pPr>
          </w:p>
          <w:p w14:paraId="57E7AACD" w14:textId="6D90579B" w:rsidR="00C752F3" w:rsidRDefault="00C752F3" w:rsidP="00B15274">
            <w:pPr>
              <w:spacing w:line="276" w:lineRule="auto"/>
              <w:rPr>
                <w:iCs/>
                <w:color w:val="3B4455" w:themeColor="accent1"/>
                <w:sz w:val="28"/>
              </w:rPr>
            </w:pPr>
          </w:p>
          <w:p w14:paraId="557DCD0B" w14:textId="56300306" w:rsidR="00C752F3" w:rsidRDefault="00C752F3" w:rsidP="00B15274">
            <w:pPr>
              <w:spacing w:line="276" w:lineRule="auto"/>
              <w:rPr>
                <w:iCs/>
                <w:color w:val="3B4455" w:themeColor="accent1"/>
                <w:sz w:val="28"/>
              </w:rPr>
            </w:pPr>
          </w:p>
          <w:p w14:paraId="0AF0E9D4" w14:textId="57472C07" w:rsidR="00C752F3" w:rsidRDefault="00C752F3" w:rsidP="00B15274">
            <w:pPr>
              <w:spacing w:line="276" w:lineRule="auto"/>
              <w:rPr>
                <w:iCs/>
                <w:color w:val="3B4455" w:themeColor="accent1"/>
                <w:sz w:val="28"/>
              </w:rPr>
            </w:pPr>
          </w:p>
          <w:p w14:paraId="6070E35B" w14:textId="65CEF997" w:rsidR="00C752F3" w:rsidRDefault="00C752F3" w:rsidP="00B15274">
            <w:pPr>
              <w:spacing w:line="276" w:lineRule="auto"/>
              <w:rPr>
                <w:iCs/>
                <w:color w:val="3B4455" w:themeColor="accent1"/>
                <w:sz w:val="28"/>
              </w:rPr>
            </w:pPr>
          </w:p>
          <w:p w14:paraId="504A0666" w14:textId="42E44A26" w:rsidR="00C752F3" w:rsidRDefault="00C752F3" w:rsidP="00B15274">
            <w:pPr>
              <w:spacing w:line="276" w:lineRule="auto"/>
              <w:rPr>
                <w:iCs/>
                <w:color w:val="3B4455" w:themeColor="accent1"/>
                <w:sz w:val="28"/>
              </w:rPr>
            </w:pPr>
          </w:p>
          <w:p w14:paraId="4AFD7E81" w14:textId="79EAE783" w:rsidR="00C752F3" w:rsidRDefault="00C752F3" w:rsidP="00B15274">
            <w:pPr>
              <w:spacing w:line="276" w:lineRule="auto"/>
              <w:rPr>
                <w:iCs/>
                <w:color w:val="3B4455" w:themeColor="accent1"/>
                <w:sz w:val="28"/>
              </w:rPr>
            </w:pPr>
          </w:p>
          <w:p w14:paraId="43C085D3" w14:textId="4BDAC598" w:rsidR="00C752F3" w:rsidRDefault="00C752F3" w:rsidP="00B15274">
            <w:pPr>
              <w:spacing w:line="276" w:lineRule="auto"/>
              <w:rPr>
                <w:iCs/>
                <w:color w:val="3B4455" w:themeColor="accent1"/>
                <w:sz w:val="28"/>
              </w:rPr>
            </w:pPr>
          </w:p>
          <w:p w14:paraId="22DB3F2C" w14:textId="5013447D" w:rsidR="00C752F3" w:rsidRDefault="00C752F3" w:rsidP="00B15274">
            <w:pPr>
              <w:spacing w:line="276" w:lineRule="auto"/>
              <w:rPr>
                <w:iCs/>
                <w:color w:val="3B4455" w:themeColor="accent1"/>
                <w:sz w:val="28"/>
              </w:rPr>
            </w:pPr>
          </w:p>
          <w:p w14:paraId="0E375085" w14:textId="7B18C160" w:rsidR="00C752F3" w:rsidRDefault="00C752F3" w:rsidP="00B15274">
            <w:pPr>
              <w:spacing w:line="276" w:lineRule="auto"/>
              <w:rPr>
                <w:iCs/>
                <w:color w:val="3B4455" w:themeColor="accent1"/>
                <w:sz w:val="28"/>
              </w:rPr>
            </w:pPr>
          </w:p>
          <w:p w14:paraId="7FBF6F84" w14:textId="6E260DAA" w:rsidR="00C752F3" w:rsidRDefault="00C752F3" w:rsidP="00B15274">
            <w:pPr>
              <w:spacing w:line="276" w:lineRule="auto"/>
              <w:rPr>
                <w:iCs/>
                <w:color w:val="3B4455" w:themeColor="accent1"/>
                <w:sz w:val="28"/>
              </w:rPr>
            </w:pPr>
          </w:p>
          <w:p w14:paraId="44E7368F" w14:textId="7524D2E7" w:rsidR="00C752F3" w:rsidRDefault="00C752F3" w:rsidP="00B15274">
            <w:pPr>
              <w:spacing w:line="276" w:lineRule="auto"/>
              <w:rPr>
                <w:iCs/>
                <w:color w:val="3B4455" w:themeColor="accent1"/>
                <w:sz w:val="28"/>
              </w:rPr>
            </w:pPr>
          </w:p>
          <w:p w14:paraId="20BBE8A6" w14:textId="63D8DE2D" w:rsidR="00C752F3" w:rsidRDefault="00C752F3" w:rsidP="00B15274">
            <w:pPr>
              <w:spacing w:line="276" w:lineRule="auto"/>
              <w:rPr>
                <w:iCs/>
                <w:color w:val="3B4455" w:themeColor="accent1"/>
                <w:sz w:val="28"/>
              </w:rPr>
            </w:pPr>
          </w:p>
          <w:p w14:paraId="11D05531" w14:textId="00610169" w:rsidR="00C752F3" w:rsidRDefault="00C752F3" w:rsidP="00B15274">
            <w:pPr>
              <w:spacing w:line="276" w:lineRule="auto"/>
              <w:rPr>
                <w:iCs/>
                <w:color w:val="3B4455" w:themeColor="accent1"/>
                <w:sz w:val="28"/>
              </w:rPr>
            </w:pPr>
          </w:p>
          <w:p w14:paraId="247FCCFF" w14:textId="55E820CA" w:rsidR="00C752F3" w:rsidRDefault="00C752F3" w:rsidP="00B15274">
            <w:pPr>
              <w:spacing w:line="276" w:lineRule="auto"/>
              <w:rPr>
                <w:iCs/>
                <w:color w:val="3B4455" w:themeColor="accent1"/>
                <w:sz w:val="28"/>
              </w:rPr>
            </w:pPr>
          </w:p>
          <w:p w14:paraId="453EB88E" w14:textId="7C40CF16" w:rsidR="00C752F3" w:rsidRPr="00C752F3" w:rsidRDefault="00C752F3" w:rsidP="00C752F3">
            <w:pPr>
              <w:pStyle w:val="Titolo3"/>
            </w:pPr>
            <w:r w:rsidRPr="00C752F3">
              <w:t>NEXT STEPS</w:t>
            </w:r>
          </w:p>
          <w:p w14:paraId="5D556DAA" w14:textId="315CE81A" w:rsidR="00C752F3" w:rsidRDefault="00C752F3" w:rsidP="00B15274">
            <w:pPr>
              <w:spacing w:line="276" w:lineRule="auto"/>
              <w:rPr>
                <w:iCs/>
                <w:color w:val="3B4455" w:themeColor="accent1"/>
                <w:sz w:val="28"/>
              </w:rPr>
            </w:pPr>
          </w:p>
          <w:p w14:paraId="54410303" w14:textId="4431E3BB" w:rsidR="00C752F3" w:rsidRDefault="00C752F3" w:rsidP="00B15274">
            <w:pPr>
              <w:spacing w:line="276" w:lineRule="auto"/>
              <w:rPr>
                <w:iCs/>
                <w:color w:val="3B4455" w:themeColor="accent1"/>
                <w:sz w:val="28"/>
              </w:rPr>
            </w:pPr>
            <w:r>
              <w:rPr>
                <w:iCs/>
                <w:color w:val="3B4455" w:themeColor="accent1"/>
                <w:sz w:val="28"/>
              </w:rPr>
              <w:t>These are few inputs that could be used to improve what we have done:</w:t>
            </w:r>
          </w:p>
          <w:p w14:paraId="48FA5367" w14:textId="465E616C" w:rsidR="00C752F3" w:rsidRDefault="00C752F3" w:rsidP="00B15274">
            <w:pPr>
              <w:spacing w:line="276" w:lineRule="auto"/>
              <w:rPr>
                <w:iCs/>
                <w:color w:val="3B4455" w:themeColor="accent1"/>
                <w:sz w:val="28"/>
              </w:rPr>
            </w:pPr>
          </w:p>
          <w:p w14:paraId="2DCC3F42" w14:textId="4D6E5BD4" w:rsidR="00C752F3" w:rsidRDefault="00C752F3" w:rsidP="00C752F3">
            <w:pPr>
              <w:spacing w:line="276" w:lineRule="auto"/>
              <w:rPr>
                <w:iCs/>
                <w:color w:val="3B4455" w:themeColor="accent1"/>
                <w:sz w:val="28"/>
              </w:rPr>
            </w:pPr>
            <w:r w:rsidRPr="00C752F3">
              <w:rPr>
                <w:iCs/>
                <w:color w:val="3B4455" w:themeColor="accent1"/>
                <w:sz w:val="28"/>
              </w:rPr>
              <w:t>1)</w:t>
            </w:r>
            <w:r>
              <w:rPr>
                <w:iCs/>
                <w:color w:val="3B4455" w:themeColor="accent1"/>
                <w:sz w:val="28"/>
              </w:rPr>
              <w:t xml:space="preserve"> Expand the analysis and visualizations outside the US;</w:t>
            </w:r>
          </w:p>
          <w:p w14:paraId="1DC5BC18" w14:textId="06BD0663" w:rsidR="00C752F3" w:rsidRDefault="00C752F3" w:rsidP="00C752F3">
            <w:pPr>
              <w:spacing w:line="276" w:lineRule="auto"/>
              <w:rPr>
                <w:iCs/>
                <w:color w:val="3B4455" w:themeColor="accent1"/>
                <w:sz w:val="28"/>
              </w:rPr>
            </w:pPr>
            <w:r>
              <w:rPr>
                <w:iCs/>
                <w:color w:val="3B4455" w:themeColor="accent1"/>
                <w:sz w:val="28"/>
              </w:rPr>
              <w:t>2) Compare other means of transport, like trains or buses.</w:t>
            </w:r>
          </w:p>
          <w:p w14:paraId="1CAAC29B" w14:textId="186C6C78" w:rsidR="00C752F3" w:rsidRDefault="00C752F3" w:rsidP="00C752F3">
            <w:pPr>
              <w:spacing w:line="276" w:lineRule="auto"/>
              <w:rPr>
                <w:iCs/>
                <w:color w:val="3B4455" w:themeColor="accent1"/>
                <w:sz w:val="28"/>
              </w:rPr>
            </w:pPr>
            <w:r>
              <w:rPr>
                <w:iCs/>
                <w:color w:val="3B4455" w:themeColor="accent1"/>
                <w:sz w:val="28"/>
              </w:rPr>
              <w:t>3)</w:t>
            </w:r>
            <w:r w:rsidR="004A465E">
              <w:rPr>
                <w:iCs/>
                <w:color w:val="3B4455" w:themeColor="accent1"/>
                <w:sz w:val="28"/>
              </w:rPr>
              <w:t>Add other variables to the analysis, like the reason of the delay to see is there is any change in the perception of the setback.</w:t>
            </w:r>
          </w:p>
          <w:p w14:paraId="11A52C2B" w14:textId="1289E5D4" w:rsidR="00C752F3" w:rsidRDefault="00C752F3" w:rsidP="00C752F3">
            <w:pPr>
              <w:spacing w:line="276" w:lineRule="auto"/>
              <w:rPr>
                <w:iCs/>
                <w:color w:val="3B4455" w:themeColor="accent1"/>
                <w:sz w:val="28"/>
              </w:rPr>
            </w:pPr>
          </w:p>
          <w:p w14:paraId="4F42AC43" w14:textId="4BD773A9" w:rsidR="004A465E" w:rsidRDefault="004A465E" w:rsidP="00C752F3">
            <w:pPr>
              <w:spacing w:line="276" w:lineRule="auto"/>
              <w:rPr>
                <w:iCs/>
                <w:color w:val="3B4455" w:themeColor="accent1"/>
                <w:sz w:val="28"/>
              </w:rPr>
            </w:pPr>
          </w:p>
          <w:p w14:paraId="237CF4C3" w14:textId="0BC69291" w:rsidR="004A465E" w:rsidRDefault="004A465E" w:rsidP="00C752F3">
            <w:pPr>
              <w:spacing w:line="276" w:lineRule="auto"/>
              <w:rPr>
                <w:iCs/>
                <w:color w:val="3B4455" w:themeColor="accent1"/>
                <w:sz w:val="28"/>
              </w:rPr>
            </w:pPr>
          </w:p>
          <w:p w14:paraId="5BF18137" w14:textId="5AF71231" w:rsidR="004A465E" w:rsidRDefault="004A465E" w:rsidP="00C752F3">
            <w:pPr>
              <w:spacing w:line="276" w:lineRule="auto"/>
              <w:rPr>
                <w:iCs/>
                <w:color w:val="3B4455" w:themeColor="accent1"/>
                <w:sz w:val="28"/>
              </w:rPr>
            </w:pPr>
          </w:p>
          <w:p w14:paraId="5381BB44" w14:textId="32F9F4E6" w:rsidR="004A465E" w:rsidRDefault="004A465E" w:rsidP="00C752F3">
            <w:pPr>
              <w:spacing w:line="276" w:lineRule="auto"/>
              <w:rPr>
                <w:iCs/>
                <w:color w:val="3B4455" w:themeColor="accent1"/>
                <w:sz w:val="28"/>
              </w:rPr>
            </w:pPr>
          </w:p>
          <w:p w14:paraId="3A34E330" w14:textId="19FC74CB" w:rsidR="004A465E" w:rsidRDefault="004A465E" w:rsidP="00C752F3">
            <w:pPr>
              <w:spacing w:line="276" w:lineRule="auto"/>
              <w:rPr>
                <w:iCs/>
                <w:color w:val="3B4455" w:themeColor="accent1"/>
                <w:sz w:val="28"/>
              </w:rPr>
            </w:pPr>
          </w:p>
          <w:p w14:paraId="051946BF" w14:textId="35BBCD4D" w:rsidR="004A465E" w:rsidRDefault="004A465E" w:rsidP="00C752F3">
            <w:pPr>
              <w:spacing w:line="276" w:lineRule="auto"/>
              <w:rPr>
                <w:iCs/>
                <w:color w:val="3B4455" w:themeColor="accent1"/>
                <w:sz w:val="28"/>
              </w:rPr>
            </w:pPr>
          </w:p>
          <w:p w14:paraId="00BFDA7E" w14:textId="5B2DCD3E" w:rsidR="004A465E" w:rsidRDefault="004A465E" w:rsidP="00C752F3">
            <w:pPr>
              <w:spacing w:line="276" w:lineRule="auto"/>
              <w:rPr>
                <w:iCs/>
                <w:color w:val="3B4455" w:themeColor="accent1"/>
                <w:sz w:val="28"/>
              </w:rPr>
            </w:pPr>
          </w:p>
          <w:p w14:paraId="0727A995" w14:textId="17A160D8" w:rsidR="004A465E" w:rsidRDefault="004A465E" w:rsidP="00C752F3">
            <w:pPr>
              <w:spacing w:line="276" w:lineRule="auto"/>
              <w:rPr>
                <w:iCs/>
                <w:color w:val="3B4455" w:themeColor="accent1"/>
                <w:sz w:val="28"/>
              </w:rPr>
            </w:pPr>
          </w:p>
          <w:p w14:paraId="250CFC49" w14:textId="7E3750BC" w:rsidR="004A465E" w:rsidRDefault="004A465E" w:rsidP="00C752F3">
            <w:pPr>
              <w:spacing w:line="276" w:lineRule="auto"/>
              <w:rPr>
                <w:iCs/>
                <w:color w:val="3B4455" w:themeColor="accent1"/>
                <w:sz w:val="28"/>
              </w:rPr>
            </w:pPr>
          </w:p>
          <w:p w14:paraId="2B2142CB" w14:textId="360C4162" w:rsidR="004A465E" w:rsidRDefault="004A465E" w:rsidP="00C752F3">
            <w:pPr>
              <w:spacing w:line="276" w:lineRule="auto"/>
              <w:rPr>
                <w:iCs/>
                <w:color w:val="3B4455" w:themeColor="accent1"/>
                <w:sz w:val="28"/>
              </w:rPr>
            </w:pPr>
          </w:p>
          <w:p w14:paraId="0F352C10" w14:textId="05E82507" w:rsidR="004A465E" w:rsidRDefault="004A465E" w:rsidP="00C752F3">
            <w:pPr>
              <w:spacing w:line="276" w:lineRule="auto"/>
              <w:rPr>
                <w:iCs/>
                <w:color w:val="3B4455" w:themeColor="accent1"/>
                <w:sz w:val="28"/>
              </w:rPr>
            </w:pPr>
          </w:p>
          <w:p w14:paraId="35E12E66" w14:textId="1ABDC304" w:rsidR="004A465E" w:rsidRDefault="004A465E" w:rsidP="00C752F3">
            <w:pPr>
              <w:spacing w:line="276" w:lineRule="auto"/>
              <w:rPr>
                <w:iCs/>
                <w:color w:val="3B4455" w:themeColor="accent1"/>
                <w:sz w:val="28"/>
              </w:rPr>
            </w:pPr>
          </w:p>
          <w:p w14:paraId="7CEF409F" w14:textId="018F219B" w:rsidR="004A465E" w:rsidRDefault="004A465E" w:rsidP="00C752F3">
            <w:pPr>
              <w:spacing w:line="276" w:lineRule="auto"/>
              <w:rPr>
                <w:iCs/>
                <w:color w:val="3B4455" w:themeColor="accent1"/>
                <w:sz w:val="28"/>
              </w:rPr>
            </w:pPr>
          </w:p>
          <w:p w14:paraId="6B08E4F0" w14:textId="4F43BCC8" w:rsidR="004A465E" w:rsidRDefault="004A465E" w:rsidP="00C752F3">
            <w:pPr>
              <w:spacing w:line="276" w:lineRule="auto"/>
              <w:rPr>
                <w:iCs/>
                <w:color w:val="3B4455" w:themeColor="accent1"/>
                <w:sz w:val="28"/>
              </w:rPr>
            </w:pPr>
          </w:p>
          <w:p w14:paraId="74AE11C1" w14:textId="54EC15CB" w:rsidR="004A465E" w:rsidRDefault="004A465E" w:rsidP="00C752F3">
            <w:pPr>
              <w:spacing w:line="276" w:lineRule="auto"/>
              <w:rPr>
                <w:iCs/>
                <w:color w:val="3B4455" w:themeColor="accent1"/>
                <w:sz w:val="28"/>
              </w:rPr>
            </w:pPr>
          </w:p>
          <w:p w14:paraId="000CF02E" w14:textId="0B66C99D" w:rsidR="004A465E" w:rsidRDefault="004A465E" w:rsidP="00C752F3">
            <w:pPr>
              <w:spacing w:line="276" w:lineRule="auto"/>
              <w:rPr>
                <w:iCs/>
                <w:color w:val="3B4455" w:themeColor="accent1"/>
                <w:sz w:val="28"/>
              </w:rPr>
            </w:pPr>
          </w:p>
          <w:p w14:paraId="015148A8" w14:textId="265D1424" w:rsidR="004A465E" w:rsidRDefault="004A465E" w:rsidP="00C752F3">
            <w:pPr>
              <w:spacing w:line="276" w:lineRule="auto"/>
              <w:rPr>
                <w:iCs/>
                <w:color w:val="3B4455" w:themeColor="accent1"/>
                <w:sz w:val="28"/>
              </w:rPr>
            </w:pPr>
          </w:p>
          <w:p w14:paraId="5BDA78D2" w14:textId="6759F7F3" w:rsidR="004A465E" w:rsidRDefault="004A465E" w:rsidP="00C752F3">
            <w:pPr>
              <w:spacing w:line="276" w:lineRule="auto"/>
              <w:rPr>
                <w:iCs/>
                <w:color w:val="3B4455" w:themeColor="accent1"/>
                <w:sz w:val="28"/>
              </w:rPr>
            </w:pPr>
          </w:p>
          <w:p w14:paraId="018A1DC4" w14:textId="2AA49EAD" w:rsidR="004A465E" w:rsidRDefault="004A465E" w:rsidP="00C752F3">
            <w:pPr>
              <w:spacing w:line="276" w:lineRule="auto"/>
              <w:rPr>
                <w:iCs/>
                <w:color w:val="3B4455" w:themeColor="accent1"/>
                <w:sz w:val="28"/>
              </w:rPr>
            </w:pPr>
          </w:p>
          <w:p w14:paraId="08682EB7" w14:textId="1FD4D59F" w:rsidR="004A465E" w:rsidRDefault="004A465E" w:rsidP="00C752F3">
            <w:pPr>
              <w:spacing w:line="276" w:lineRule="auto"/>
              <w:rPr>
                <w:iCs/>
                <w:color w:val="3B4455" w:themeColor="accent1"/>
                <w:sz w:val="28"/>
              </w:rPr>
            </w:pPr>
          </w:p>
          <w:p w14:paraId="4313FA42" w14:textId="70748EBA" w:rsidR="004A465E" w:rsidRDefault="004A465E" w:rsidP="00C752F3">
            <w:pPr>
              <w:spacing w:line="276" w:lineRule="auto"/>
              <w:rPr>
                <w:iCs/>
                <w:color w:val="3B4455" w:themeColor="accent1"/>
                <w:sz w:val="28"/>
              </w:rPr>
            </w:pPr>
          </w:p>
          <w:p w14:paraId="42946883" w14:textId="527A35A4" w:rsidR="004A465E" w:rsidRDefault="004A465E" w:rsidP="00C752F3">
            <w:pPr>
              <w:spacing w:line="276" w:lineRule="auto"/>
              <w:rPr>
                <w:iCs/>
                <w:color w:val="3B4455" w:themeColor="accent1"/>
                <w:sz w:val="28"/>
              </w:rPr>
            </w:pPr>
          </w:p>
          <w:p w14:paraId="3568BC6E" w14:textId="5417EDE4" w:rsidR="004A465E" w:rsidRPr="004A465E" w:rsidRDefault="004A465E" w:rsidP="004A465E">
            <w:pPr>
              <w:pStyle w:val="Titolo3"/>
            </w:pPr>
            <w:r w:rsidRPr="004A465E">
              <w:t>SOURCES</w:t>
            </w:r>
          </w:p>
          <w:p w14:paraId="350E1AAC" w14:textId="7921FFF6" w:rsidR="004A465E" w:rsidRDefault="004A465E" w:rsidP="00C752F3">
            <w:pPr>
              <w:spacing w:line="276" w:lineRule="auto"/>
              <w:rPr>
                <w:iCs/>
                <w:color w:val="3B4455" w:themeColor="accent1"/>
                <w:sz w:val="28"/>
              </w:rPr>
            </w:pPr>
          </w:p>
          <w:p w14:paraId="28658B83" w14:textId="18BFB76E" w:rsidR="004A465E" w:rsidRDefault="004A465E" w:rsidP="004A465E">
            <w:pPr>
              <w:pStyle w:val="Paragrafoelenco"/>
              <w:numPr>
                <w:ilvl w:val="0"/>
                <w:numId w:val="7"/>
              </w:numPr>
              <w:spacing w:line="276" w:lineRule="auto"/>
              <w:rPr>
                <w:iCs/>
                <w:color w:val="3B4455" w:themeColor="accent1"/>
                <w:sz w:val="28"/>
              </w:rPr>
            </w:pPr>
            <w:r>
              <w:rPr>
                <w:iCs/>
                <w:color w:val="3B4455" w:themeColor="accent1"/>
                <w:sz w:val="28"/>
              </w:rPr>
              <w:t>Course slides and lectures</w:t>
            </w:r>
          </w:p>
          <w:p w14:paraId="0DECB27F" w14:textId="36A234BA" w:rsidR="004A465E" w:rsidRPr="004A465E" w:rsidRDefault="004A465E" w:rsidP="004A465E">
            <w:pPr>
              <w:pStyle w:val="Paragrafoelenco"/>
              <w:numPr>
                <w:ilvl w:val="0"/>
                <w:numId w:val="7"/>
              </w:numPr>
              <w:spacing w:line="276" w:lineRule="auto"/>
              <w:rPr>
                <w:iCs/>
                <w:color w:val="3B4455" w:themeColor="accent1"/>
                <w:sz w:val="28"/>
              </w:rPr>
            </w:pPr>
            <w:r>
              <w:rPr>
                <w:iCs/>
                <w:color w:val="3B4455" w:themeColor="accent1"/>
                <w:sz w:val="28"/>
              </w:rPr>
              <w:t xml:space="preserve">Report template: </w:t>
            </w:r>
            <w:r w:rsidRPr="004A465E">
              <w:rPr>
                <w:iCs/>
                <w:color w:val="3B4455" w:themeColor="accent1"/>
                <w:sz w:val="28"/>
              </w:rPr>
              <w:t>https://templates.office.com/en-us/papers-and-reports</w:t>
            </w:r>
          </w:p>
          <w:p w14:paraId="2C1A8203" w14:textId="77777777" w:rsidR="00590772" w:rsidRDefault="00590772" w:rsidP="00B15274">
            <w:pPr>
              <w:spacing w:line="276" w:lineRule="auto"/>
              <w:rPr>
                <w:iCs/>
                <w:color w:val="3B4455" w:themeColor="accent1"/>
                <w:sz w:val="28"/>
              </w:rPr>
            </w:pPr>
          </w:p>
          <w:p w14:paraId="4603F852" w14:textId="056FF4BB" w:rsidR="00B15274" w:rsidRPr="00B15274" w:rsidRDefault="00B15274" w:rsidP="00B15274">
            <w:pPr>
              <w:spacing w:line="276" w:lineRule="auto"/>
              <w:rPr>
                <w:iCs/>
                <w:color w:val="3B4455" w:themeColor="accent1"/>
                <w:sz w:val="28"/>
              </w:rPr>
            </w:pPr>
          </w:p>
          <w:p w14:paraId="52F4E4DF" w14:textId="77777777" w:rsidR="00AF1386" w:rsidRDefault="00AF1386" w:rsidP="00350012">
            <w:pPr>
              <w:pStyle w:val="Text"/>
              <w:ind w:left="7920"/>
              <w:rPr>
                <w:lang w:val="en-GB"/>
              </w:rPr>
            </w:pPr>
          </w:p>
          <w:p w14:paraId="63F151E4" w14:textId="77777777" w:rsidR="00AF1386" w:rsidRDefault="00AF1386" w:rsidP="00350012">
            <w:pPr>
              <w:pStyle w:val="Text"/>
              <w:ind w:left="7920"/>
              <w:rPr>
                <w:lang w:val="en-GB"/>
              </w:rPr>
            </w:pPr>
          </w:p>
          <w:p w14:paraId="09123C86" w14:textId="77777777" w:rsidR="00AF1386" w:rsidRDefault="00AF1386" w:rsidP="00350012">
            <w:pPr>
              <w:pStyle w:val="Text"/>
              <w:ind w:left="7920"/>
              <w:rPr>
                <w:lang w:val="en-GB"/>
              </w:rPr>
            </w:pPr>
          </w:p>
          <w:p w14:paraId="304811AD" w14:textId="77777777" w:rsidR="00AF1386" w:rsidRDefault="00AF1386" w:rsidP="00350012">
            <w:pPr>
              <w:pStyle w:val="Text"/>
              <w:ind w:left="7920"/>
              <w:rPr>
                <w:lang w:val="en-GB"/>
              </w:rPr>
            </w:pPr>
          </w:p>
          <w:p w14:paraId="01C70686" w14:textId="77777777" w:rsidR="00AF1386" w:rsidRDefault="00AF1386" w:rsidP="00350012">
            <w:pPr>
              <w:pStyle w:val="Text"/>
              <w:ind w:left="7920"/>
              <w:rPr>
                <w:lang w:val="en-GB"/>
              </w:rPr>
            </w:pPr>
          </w:p>
          <w:p w14:paraId="2312460F" w14:textId="77777777" w:rsidR="00AF1386" w:rsidRDefault="00AF1386" w:rsidP="00350012">
            <w:pPr>
              <w:pStyle w:val="Text"/>
              <w:ind w:left="7920"/>
              <w:rPr>
                <w:lang w:val="en-GB"/>
              </w:rPr>
            </w:pPr>
          </w:p>
          <w:p w14:paraId="2EBE9074" w14:textId="4B51FAE0" w:rsidR="00350012" w:rsidRPr="00161B75" w:rsidRDefault="00161B75" w:rsidP="00350012">
            <w:pPr>
              <w:pStyle w:val="Text"/>
              <w:ind w:left="7920"/>
              <w:rPr>
                <w:lang w:val="en-GB"/>
              </w:rPr>
            </w:pPr>
            <w:r>
              <w:rPr>
                <w:lang w:val="en-GB"/>
              </w:rPr>
              <w:t>e</w:t>
            </w:r>
            <w:r w:rsidR="009B55BE">
              <w:rPr>
                <w:lang w:val="en-GB"/>
              </w:rPr>
              <w:t>dddddddddddddddddddddddddddd</w:t>
            </w:r>
            <w:r w:rsidR="009B55BE">
              <w:rPr>
                <w:lang w:val="en-GB"/>
              </w:rPr>
              <w:lastRenderedPageBreak/>
              <w:t>ddddddddddddddddddddddddddddddddddddddddddddddd</w:t>
            </w:r>
            <w:r w:rsidR="009B55BE">
              <w:rPr>
                <w:lang w:val="en-GB"/>
              </w:rPr>
              <w:lastRenderedPageBreak/>
              <w:t>ddddddddddddddddddddddddddddddddddddddddddddddd</w:t>
            </w:r>
            <w:r w:rsidR="009B55BE">
              <w:rPr>
                <w:lang w:val="en-GB"/>
              </w:rPr>
              <w:lastRenderedPageBreak/>
              <w:t>ddddddddddddddddddddddddddddddddddddddddddddddd</w:t>
            </w:r>
            <w:r w:rsidR="009B55BE">
              <w:rPr>
                <w:lang w:val="en-GB"/>
              </w:rPr>
              <w:lastRenderedPageBreak/>
              <w:t>ddddddddddddddddddddddddddddddddddddddddddddddd</w:t>
            </w:r>
            <w:r w:rsidR="009B55BE">
              <w:rPr>
                <w:lang w:val="en-GB"/>
              </w:rPr>
              <w:lastRenderedPageBreak/>
              <w:t>ddddddddddddddddddddddddddddddddddddddddddddddd</w:t>
            </w:r>
            <w:r w:rsidR="009B55BE">
              <w:rPr>
                <w:lang w:val="en-GB"/>
              </w:rPr>
              <w:lastRenderedPageBreak/>
              <w:t>dd</w:t>
            </w:r>
            <w:r>
              <w:rPr>
                <w:lang w:val="en-GB"/>
              </w:rPr>
              <w:t>eeeeeeeeeeeeeeeeeeeeee</w:t>
            </w:r>
            <w:r w:rsidR="00A83C0D" w:rsidRPr="00161B75">
              <w:rPr>
                <w:lang w:val="en-GB"/>
              </w:rPr>
              <w:t>DC</w:t>
            </w:r>
            <w:r>
              <w:rPr>
                <w:lang w:val="en-GB"/>
              </w:rPr>
              <w:t>dc</w:t>
            </w:r>
            <w:r w:rsidR="00A83C0D" w:rsidRPr="00161B75">
              <w:rPr>
                <w:lang w:val="en-GB"/>
              </w:rPr>
              <w:t>WE</w:t>
            </w:r>
            <w:r>
              <w:rPr>
                <w:lang w:val="en-GB"/>
              </w:rPr>
              <w:t>ceececeeeeee</w:t>
            </w:r>
            <w:r w:rsidR="00A83C0D" w:rsidRPr="00161B75">
              <w:rPr>
                <w:lang w:val="en-GB"/>
              </w:rPr>
              <w:t>CVFEV</w:t>
            </w:r>
            <w:r w:rsidR="00A83C0D" w:rsidRPr="00161B75">
              <w:rPr>
                <w:lang w:val="en-GB"/>
              </w:rPr>
              <w:lastRenderedPageBreak/>
              <w:t>BRGBV</w:t>
            </w:r>
          </w:p>
        </w:tc>
        <w:tc>
          <w:tcPr>
            <w:tcW w:w="5954" w:type="dxa"/>
            <w:tcBorders>
              <w:bottom w:val="single" w:sz="18" w:space="0" w:color="FF1571" w:themeColor="accent2"/>
            </w:tcBorders>
            <w:shd w:val="clear" w:color="auto" w:fill="FFFFFF" w:themeFill="background1"/>
          </w:tcPr>
          <w:p w14:paraId="7089411E" w14:textId="63DD498C" w:rsidR="0031055C" w:rsidRPr="00161B75" w:rsidRDefault="0031055C" w:rsidP="006633C4">
            <w:pPr>
              <w:pStyle w:val="Text"/>
              <w:rPr>
                <w:lang w:val="en-GB"/>
              </w:rPr>
            </w:pPr>
          </w:p>
        </w:tc>
        <w:tc>
          <w:tcPr>
            <w:tcW w:w="5386" w:type="dxa"/>
            <w:shd w:val="clear" w:color="auto" w:fill="FFFFFF" w:themeFill="background1"/>
          </w:tcPr>
          <w:p w14:paraId="5C9412CF" w14:textId="77777777" w:rsidR="0031055C" w:rsidRPr="00161B75" w:rsidRDefault="0031055C" w:rsidP="005A2DF7">
            <w:pPr>
              <w:rPr>
                <w:lang w:val="en-GB"/>
              </w:rPr>
            </w:pPr>
          </w:p>
        </w:tc>
      </w:tr>
      <w:tr w:rsidR="0031055C" w14:paraId="7FE45FEA" w14:textId="77777777" w:rsidTr="005A7CD1">
        <w:tblPrEx>
          <w:tblLook w:val="0600" w:firstRow="0" w:lastRow="0" w:firstColumn="0" w:lastColumn="0" w:noHBand="1" w:noVBand="1"/>
        </w:tblPrEx>
        <w:trPr>
          <w:trHeight w:val="6192"/>
        </w:trPr>
        <w:tc>
          <w:tcPr>
            <w:tcW w:w="426" w:type="dxa"/>
          </w:tcPr>
          <w:p w14:paraId="6E2B64B7" w14:textId="77777777" w:rsidR="0031055C" w:rsidRPr="00161B75" w:rsidRDefault="0031055C" w:rsidP="005A2DF7">
            <w:pPr>
              <w:rPr>
                <w:lang w:val="en-GB"/>
              </w:rPr>
            </w:pPr>
          </w:p>
        </w:tc>
        <w:tc>
          <w:tcPr>
            <w:tcW w:w="10773" w:type="dxa"/>
            <w:gridSpan w:val="2"/>
            <w:tcBorders>
              <w:top w:val="single" w:sz="18" w:space="0" w:color="FF1571" w:themeColor="accent2"/>
            </w:tcBorders>
            <w:vAlign w:val="center"/>
          </w:tcPr>
          <w:p w14:paraId="11C3A8DC" w14:textId="77777777" w:rsidR="0031055C" w:rsidRPr="0031055C" w:rsidRDefault="002B6593" w:rsidP="00216DB3">
            <w:pPr>
              <w:pStyle w:val="Text"/>
              <w:jc w:val="center"/>
            </w:pPr>
            <w:r w:rsidRPr="00875863">
              <w:rPr>
                <w:noProof/>
                <w:lang w:eastAsia="en-AU"/>
              </w:rPr>
              <w:drawing>
                <wp:inline distT="0" distB="0" distL="0" distR="0" wp14:anchorId="31E2764C" wp14:editId="57E1105C">
                  <wp:extent cx="5824439" cy="2311471"/>
                  <wp:effectExtent l="0" t="0" r="508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0" cstate="email">
                            <a:extLst>
                              <a:ext uri="{28A0092B-C50C-407E-A947-70E740481C1C}">
                                <a14:useLocalDpi xmlns:a14="http://schemas.microsoft.com/office/drawing/2010/main"/>
                              </a:ext>
                            </a:extLst>
                          </a:blip>
                          <a:srcRect b="-2"/>
                          <a:stretch/>
                        </pic:blipFill>
                        <pic:spPr bwMode="auto">
                          <a:xfrm>
                            <a:off x="0" y="0"/>
                            <a:ext cx="5829300" cy="2313400"/>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shd w:val="clear" w:color="auto" w:fill="FFFFFF" w:themeFill="background1"/>
          </w:tcPr>
          <w:p w14:paraId="1A31B473" w14:textId="77777777" w:rsidR="0031055C" w:rsidRDefault="0031055C" w:rsidP="005A2DF7"/>
        </w:tc>
      </w:tr>
    </w:tbl>
    <w:p w14:paraId="7740806D" w14:textId="77777777" w:rsidR="00E61F1F" w:rsidRDefault="00E61F1F"/>
    <w:tbl>
      <w:tblPr>
        <w:tblW w:w="4508" w:type="dxa"/>
        <w:tblLayout w:type="fixed"/>
        <w:tblLook w:val="0600" w:firstRow="0" w:lastRow="0" w:firstColumn="0" w:lastColumn="0" w:noHBand="1" w:noVBand="1"/>
      </w:tblPr>
      <w:tblGrid>
        <w:gridCol w:w="3516"/>
        <w:gridCol w:w="992"/>
      </w:tblGrid>
      <w:tr w:rsidR="00EE6FF1" w14:paraId="1DAEFB45" w14:textId="77777777" w:rsidTr="00EE6FF1">
        <w:trPr>
          <w:trHeight w:val="13464"/>
        </w:trPr>
        <w:tc>
          <w:tcPr>
            <w:tcW w:w="3516" w:type="dxa"/>
          </w:tcPr>
          <w:p w14:paraId="05E23775" w14:textId="77777777" w:rsidR="00EE6FF1" w:rsidRPr="0031055C" w:rsidRDefault="00EE6FF1" w:rsidP="005A2DF7">
            <w:pPr>
              <w:pStyle w:val="Titolo5"/>
              <w:spacing w:line="192" w:lineRule="auto"/>
            </w:pPr>
            <w:r w:rsidRPr="005A2DF7">
              <w:rPr>
                <w:noProof/>
                <w:lang w:val="en-AU" w:eastAsia="en-AU"/>
              </w:rPr>
              <w:lastRenderedPageBreak/>
              <mc:AlternateContent>
                <mc:Choice Requires="wps">
                  <w:drawing>
                    <wp:anchor distT="0" distB="0" distL="114300" distR="114300" simplePos="0" relativeHeight="251671552" behindDoc="1" locked="0" layoutInCell="1" allowOverlap="1" wp14:anchorId="703D6F96" wp14:editId="7FEEC958">
                      <wp:simplePos x="0" y="0"/>
                      <wp:positionH relativeFrom="column">
                        <wp:posOffset>-905510</wp:posOffset>
                      </wp:positionH>
                      <wp:positionV relativeFrom="paragraph">
                        <wp:posOffset>1007745</wp:posOffset>
                      </wp:positionV>
                      <wp:extent cx="4154169" cy="6844032"/>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01206B3F" id="Shape" o:spid="_x0000_s1026" alt="&quot;&quot;" style="position:absolute;margin-left:-71.3pt;margin-top:79.35pt;width:327.1pt;height:538.9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d0dwYAAG0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5276412B" w14:textId="77777777" w:rsidR="00EE6FF1" w:rsidRDefault="00EE6FF1" w:rsidP="005A2DF7"/>
        </w:tc>
      </w:tr>
      <w:tr w:rsidR="00EE6FF1" w14:paraId="25AA58F7" w14:textId="77777777" w:rsidTr="00EE6FF1">
        <w:trPr>
          <w:trHeight w:val="13464"/>
        </w:trPr>
        <w:tc>
          <w:tcPr>
            <w:tcW w:w="3516" w:type="dxa"/>
          </w:tcPr>
          <w:p w14:paraId="5FF33D26" w14:textId="77777777" w:rsidR="00EE6FF1" w:rsidRDefault="00EE6FF1" w:rsidP="005A2DF7">
            <w:pPr>
              <w:pStyle w:val="Titolo5"/>
              <w:spacing w:line="192" w:lineRule="auto"/>
              <w:rPr>
                <w:noProof/>
                <w:lang w:val="en-AU" w:eastAsia="en-AU"/>
              </w:rPr>
            </w:pPr>
          </w:p>
          <w:p w14:paraId="3F6BFABE" w14:textId="1323D01A" w:rsidR="00EE6FF1" w:rsidRPr="00EE6FF1" w:rsidRDefault="00EE6FF1" w:rsidP="00EE6FF1">
            <w:pPr>
              <w:rPr>
                <w:lang w:val="en-AU" w:eastAsia="en-AU"/>
              </w:rPr>
            </w:pPr>
          </w:p>
        </w:tc>
        <w:tc>
          <w:tcPr>
            <w:tcW w:w="992" w:type="dxa"/>
          </w:tcPr>
          <w:p w14:paraId="2C7F2B3C" w14:textId="77777777" w:rsidR="00EE6FF1" w:rsidRDefault="00EE6FF1" w:rsidP="005A2DF7"/>
        </w:tc>
      </w:tr>
    </w:tbl>
    <w:p w14:paraId="5CEA4814" w14:textId="77777777" w:rsidR="00A81248" w:rsidRDefault="00A81248" w:rsidP="005A2DF7"/>
    <w:sectPr w:rsidR="00A81248" w:rsidSect="005F4A20">
      <w:headerReference w:type="default" r:id="rId11"/>
      <w:footerReference w:type="even" r:id="rId12"/>
      <w:footerReference w:type="default" r:id="rId13"/>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136F" w14:textId="77777777" w:rsidR="007336BA" w:rsidRDefault="007336BA" w:rsidP="001205A1">
      <w:r>
        <w:separator/>
      </w:r>
    </w:p>
  </w:endnote>
  <w:endnote w:type="continuationSeparator" w:id="0">
    <w:p w14:paraId="563529A8" w14:textId="77777777" w:rsidR="007336BA" w:rsidRDefault="007336B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138362992"/>
      <w:docPartObj>
        <w:docPartGallery w:val="Page Numbers (Bottom of Page)"/>
        <w:docPartUnique/>
      </w:docPartObj>
    </w:sdtPr>
    <w:sdtContent>
      <w:p w14:paraId="771C9D75" w14:textId="77777777" w:rsidR="00637B83" w:rsidRDefault="00637B83" w:rsidP="001739D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800887670"/>
      <w:docPartObj>
        <w:docPartGallery w:val="Page Numbers (Bottom of Page)"/>
        <w:docPartUnique/>
      </w:docPartObj>
    </w:sdtPr>
    <w:sdtContent>
      <w:p w14:paraId="1FD197A1" w14:textId="77777777" w:rsidR="001205A1" w:rsidRDefault="001205A1" w:rsidP="001739D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6B2B45C"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4630FF0" w14:textId="77777777" w:rsidR="000F0731" w:rsidRPr="000F0731" w:rsidRDefault="000F0731" w:rsidP="000F0731">
        <w:pPr>
          <w:pStyle w:val="Pidipagina"/>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C02E" w14:textId="77777777" w:rsidR="007336BA" w:rsidRDefault="007336BA" w:rsidP="001205A1">
      <w:r>
        <w:separator/>
      </w:r>
    </w:p>
  </w:footnote>
  <w:footnote w:type="continuationSeparator" w:id="0">
    <w:p w14:paraId="05173E97" w14:textId="77777777" w:rsidR="007336BA" w:rsidRDefault="007336B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B1A" w14:textId="69E04D4E" w:rsidR="00637B83" w:rsidRPr="006B66C8" w:rsidRDefault="006B66C8" w:rsidP="006B66C8">
    <w:pPr>
      <w:pStyle w:val="Intestazione"/>
      <w:jc w:val="left"/>
      <w:rPr>
        <w:lang w:val="en-GB"/>
      </w:rPr>
    </w:pPr>
    <w:r w:rsidRPr="006B66C8">
      <w:rPr>
        <w:lang w:val="en-GB"/>
      </w:rPr>
      <w:t xml:space="preserve">Project </w:t>
    </w:r>
    <w:r>
      <w:rPr>
        <w:lang w:val="en-GB"/>
      </w:rPr>
      <w:t>documentation</w:t>
    </w:r>
    <w:r>
      <w:rPr>
        <w:lang w:val="en-GB"/>
      </w:rPr>
      <w:tab/>
      <w:t xml:space="preserve">                 </w:t>
    </w:r>
    <w:r>
      <w:rPr>
        <w:lang w:val="en-GB"/>
      </w:rPr>
      <w:tab/>
    </w:r>
    <w:r w:rsidRPr="006B66C8">
      <w:rPr>
        <w:lang w:val="en-GB"/>
      </w:rPr>
      <w:t>BSc Data Science &amp; Artificial intelligence – SUPSI AY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4426"/>
    <w:multiLevelType w:val="hybridMultilevel"/>
    <w:tmpl w:val="EC840C92"/>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DD23E2A"/>
    <w:multiLevelType w:val="hybridMultilevel"/>
    <w:tmpl w:val="E4D445A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209D6D1F"/>
    <w:multiLevelType w:val="hybridMultilevel"/>
    <w:tmpl w:val="72FCA0BE"/>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0BA2CF5"/>
    <w:multiLevelType w:val="hybridMultilevel"/>
    <w:tmpl w:val="62E6A52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40AE1325"/>
    <w:multiLevelType w:val="hybridMultilevel"/>
    <w:tmpl w:val="373EBF72"/>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60DF12CD"/>
    <w:multiLevelType w:val="hybridMultilevel"/>
    <w:tmpl w:val="10CA667A"/>
    <w:lvl w:ilvl="0" w:tplc="0886412E">
      <w:start w:val="3"/>
      <w:numFmt w:val="bullet"/>
      <w:lvlText w:val="-"/>
      <w:lvlJc w:val="left"/>
      <w:pPr>
        <w:ind w:left="720" w:hanging="360"/>
      </w:pPr>
      <w:rPr>
        <w:rFonts w:ascii="Gill Sans MT" w:eastAsiaTheme="minorHAnsi" w:hAnsi="Gill Sans MT"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749D7F81"/>
    <w:multiLevelType w:val="hybridMultilevel"/>
    <w:tmpl w:val="3BB4C85C"/>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248740182">
    <w:abstractNumId w:val="2"/>
  </w:num>
  <w:num w:numId="2" w16cid:durableId="236020072">
    <w:abstractNumId w:val="4"/>
  </w:num>
  <w:num w:numId="3" w16cid:durableId="1108426466">
    <w:abstractNumId w:val="3"/>
  </w:num>
  <w:num w:numId="4" w16cid:durableId="676805384">
    <w:abstractNumId w:val="1"/>
  </w:num>
  <w:num w:numId="5" w16cid:durableId="2008558123">
    <w:abstractNumId w:val="0"/>
  </w:num>
  <w:num w:numId="6" w16cid:durableId="882717349">
    <w:abstractNumId w:val="6"/>
  </w:num>
  <w:num w:numId="7" w16cid:durableId="615674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ocumentProtection w:edit="readOnly" w:enforcement="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6C8"/>
    <w:rsid w:val="00036DC3"/>
    <w:rsid w:val="000C4ED1"/>
    <w:rsid w:val="000F0731"/>
    <w:rsid w:val="001205A1"/>
    <w:rsid w:val="00124E68"/>
    <w:rsid w:val="00161B75"/>
    <w:rsid w:val="001D78B9"/>
    <w:rsid w:val="002031B2"/>
    <w:rsid w:val="00216DB3"/>
    <w:rsid w:val="002B6593"/>
    <w:rsid w:val="0031055C"/>
    <w:rsid w:val="00350012"/>
    <w:rsid w:val="003631C2"/>
    <w:rsid w:val="003840BC"/>
    <w:rsid w:val="003B19C2"/>
    <w:rsid w:val="0043001D"/>
    <w:rsid w:val="004A465E"/>
    <w:rsid w:val="004F0F61"/>
    <w:rsid w:val="00590772"/>
    <w:rsid w:val="005A2DF7"/>
    <w:rsid w:val="005A7CD1"/>
    <w:rsid w:val="005B3968"/>
    <w:rsid w:val="005D557C"/>
    <w:rsid w:val="005F4A20"/>
    <w:rsid w:val="00637B83"/>
    <w:rsid w:val="0064752E"/>
    <w:rsid w:val="006633C4"/>
    <w:rsid w:val="00681226"/>
    <w:rsid w:val="006B66C8"/>
    <w:rsid w:val="006C60E6"/>
    <w:rsid w:val="006D2C4C"/>
    <w:rsid w:val="007336BA"/>
    <w:rsid w:val="00782D83"/>
    <w:rsid w:val="007D0ABB"/>
    <w:rsid w:val="007D3093"/>
    <w:rsid w:val="007F3B0D"/>
    <w:rsid w:val="007F5226"/>
    <w:rsid w:val="008516D4"/>
    <w:rsid w:val="00875863"/>
    <w:rsid w:val="008F1B0E"/>
    <w:rsid w:val="00971E71"/>
    <w:rsid w:val="009B55BE"/>
    <w:rsid w:val="00A04DDC"/>
    <w:rsid w:val="00A15CF7"/>
    <w:rsid w:val="00A65B25"/>
    <w:rsid w:val="00A81248"/>
    <w:rsid w:val="00A83C0D"/>
    <w:rsid w:val="00AF1386"/>
    <w:rsid w:val="00B15274"/>
    <w:rsid w:val="00B60ED7"/>
    <w:rsid w:val="00B6614B"/>
    <w:rsid w:val="00B94FE8"/>
    <w:rsid w:val="00C41889"/>
    <w:rsid w:val="00C752F3"/>
    <w:rsid w:val="00CB211A"/>
    <w:rsid w:val="00CF223D"/>
    <w:rsid w:val="00CF6EAE"/>
    <w:rsid w:val="00D00EAE"/>
    <w:rsid w:val="00D2092B"/>
    <w:rsid w:val="00D916BC"/>
    <w:rsid w:val="00E17C13"/>
    <w:rsid w:val="00E31337"/>
    <w:rsid w:val="00E61F1F"/>
    <w:rsid w:val="00E638E6"/>
    <w:rsid w:val="00E752EB"/>
    <w:rsid w:val="00ED1FB2"/>
    <w:rsid w:val="00EE6FF1"/>
    <w:rsid w:val="00F3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7D9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0F0731"/>
  </w:style>
  <w:style w:type="paragraph" w:styleId="Titolo1">
    <w:name w:val="heading 1"/>
    <w:basedOn w:val="Normale"/>
    <w:next w:val="Normale"/>
    <w:link w:val="Titolo1Carattere"/>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olo2">
    <w:name w:val="heading 2"/>
    <w:basedOn w:val="Normale"/>
    <w:next w:val="Normale"/>
    <w:link w:val="Titolo2Carattere"/>
    <w:uiPriority w:val="1"/>
    <w:qFormat/>
    <w:rsid w:val="000F0731"/>
    <w:pPr>
      <w:keepNext/>
      <w:keepLines/>
      <w:outlineLvl w:val="1"/>
    </w:pPr>
    <w:rPr>
      <w:rFonts w:eastAsiaTheme="majorEastAsia" w:cstheme="majorBidi"/>
      <w:color w:val="3B4455" w:themeColor="accent1"/>
      <w:sz w:val="42"/>
      <w:szCs w:val="26"/>
    </w:rPr>
  </w:style>
  <w:style w:type="paragraph" w:styleId="Titolo3">
    <w:name w:val="heading 3"/>
    <w:basedOn w:val="Normale"/>
    <w:next w:val="Normale"/>
    <w:link w:val="Titolo3Carattere"/>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olo4">
    <w:name w:val="heading 4"/>
    <w:basedOn w:val="Normale"/>
    <w:next w:val="Normale"/>
    <w:link w:val="Titolo4Carattere"/>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olo5">
    <w:name w:val="heading 5"/>
    <w:basedOn w:val="Normale"/>
    <w:next w:val="Normale"/>
    <w:link w:val="Titolo5Carattere"/>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F4A20"/>
    <w:rPr>
      <w:rFonts w:ascii="Times New Roman" w:hAnsi="Times New Roman" w:cs="Times New Roman"/>
      <w:sz w:val="18"/>
      <w:szCs w:val="18"/>
    </w:rPr>
  </w:style>
  <w:style w:type="character" w:customStyle="1" w:styleId="Titolo1Carattere">
    <w:name w:val="Titolo 1 Carattere"/>
    <w:basedOn w:val="Carpredefinitoparagrafo"/>
    <w:link w:val="Titolo1"/>
    <w:rsid w:val="000F0731"/>
    <w:rPr>
      <w:rFonts w:asciiTheme="majorHAnsi" w:eastAsiaTheme="majorEastAsia" w:hAnsiTheme="majorHAnsi" w:cstheme="majorBidi"/>
      <w:b/>
      <w:color w:val="3B4455" w:themeColor="accent1"/>
      <w:sz w:val="80"/>
      <w:szCs w:val="32"/>
    </w:rPr>
  </w:style>
  <w:style w:type="character" w:customStyle="1" w:styleId="Titolo2Carattere">
    <w:name w:val="Titolo 2 Carattere"/>
    <w:basedOn w:val="Carpredefinitoparagrafo"/>
    <w:link w:val="Titolo2"/>
    <w:uiPriority w:val="1"/>
    <w:rsid w:val="000F0731"/>
    <w:rPr>
      <w:rFonts w:eastAsiaTheme="majorEastAsia" w:cstheme="majorBidi"/>
      <w:color w:val="3B4455" w:themeColor="accent1"/>
      <w:sz w:val="42"/>
      <w:szCs w:val="26"/>
    </w:rPr>
  </w:style>
  <w:style w:type="paragraph" w:customStyle="1" w:styleId="GraphicAnchor">
    <w:name w:val="Graphic Anchor"/>
    <w:basedOn w:val="Normale"/>
    <w:uiPriority w:val="7"/>
    <w:qFormat/>
    <w:rsid w:val="00A81248"/>
    <w:rPr>
      <w:sz w:val="10"/>
    </w:rPr>
  </w:style>
  <w:style w:type="character" w:customStyle="1" w:styleId="Titolo3Carattere">
    <w:name w:val="Titolo 3 Carattere"/>
    <w:basedOn w:val="Carpredefinitoparagrafo"/>
    <w:link w:val="Titolo3"/>
    <w:uiPriority w:val="2"/>
    <w:rsid w:val="000F0731"/>
    <w:rPr>
      <w:rFonts w:asciiTheme="majorHAnsi" w:eastAsiaTheme="majorEastAsia" w:hAnsiTheme="majorHAnsi" w:cstheme="majorBidi"/>
      <w:b/>
      <w:color w:val="FF1571" w:themeColor="accent2"/>
      <w:sz w:val="36"/>
    </w:rPr>
  </w:style>
  <w:style w:type="character" w:customStyle="1" w:styleId="Titolo4Carattere">
    <w:name w:val="Titolo 4 Carattere"/>
    <w:basedOn w:val="Carpredefinitoparagrafo"/>
    <w:link w:val="Titolo4"/>
    <w:uiPriority w:val="3"/>
    <w:rsid w:val="005F4A20"/>
    <w:rPr>
      <w:rFonts w:eastAsiaTheme="majorEastAsia" w:cstheme="majorBidi"/>
      <w:iCs/>
      <w:color w:val="3B4455" w:themeColor="accent1"/>
      <w:sz w:val="30"/>
    </w:rPr>
  </w:style>
  <w:style w:type="paragraph" w:customStyle="1" w:styleId="Text">
    <w:name w:val="Text"/>
    <w:basedOn w:val="Normale"/>
    <w:uiPriority w:val="5"/>
    <w:qFormat/>
    <w:rsid w:val="005F4A20"/>
    <w:pPr>
      <w:spacing w:line="216" w:lineRule="auto"/>
    </w:pPr>
    <w:rPr>
      <w:color w:val="3B4455" w:themeColor="accent1"/>
      <w:sz w:val="28"/>
    </w:rPr>
  </w:style>
  <w:style w:type="paragraph" w:styleId="Intestazione">
    <w:name w:val="header"/>
    <w:basedOn w:val="Normale"/>
    <w:link w:val="IntestazioneCarattere"/>
    <w:uiPriority w:val="99"/>
    <w:rsid w:val="00637B83"/>
    <w:pPr>
      <w:tabs>
        <w:tab w:val="center" w:pos="4680"/>
        <w:tab w:val="right" w:pos="9360"/>
      </w:tabs>
      <w:jc w:val="right"/>
    </w:pPr>
    <w:rPr>
      <w:color w:val="3B4455" w:themeColor="accent1"/>
      <w:sz w:val="20"/>
    </w:rPr>
  </w:style>
  <w:style w:type="character" w:customStyle="1" w:styleId="IntestazioneCarattere">
    <w:name w:val="Intestazione Carattere"/>
    <w:basedOn w:val="Carpredefinitoparagrafo"/>
    <w:link w:val="Intestazione"/>
    <w:uiPriority w:val="99"/>
    <w:rsid w:val="005F4A20"/>
    <w:rPr>
      <w:color w:val="3B4455" w:themeColor="accent1"/>
      <w:sz w:val="20"/>
    </w:rPr>
  </w:style>
  <w:style w:type="paragraph" w:styleId="Pidipagina">
    <w:name w:val="footer"/>
    <w:basedOn w:val="Normale"/>
    <w:link w:val="PidipaginaCarattere"/>
    <w:uiPriority w:val="99"/>
    <w:rsid w:val="00637B83"/>
    <w:pPr>
      <w:tabs>
        <w:tab w:val="center" w:pos="4680"/>
        <w:tab w:val="right" w:pos="9360"/>
      </w:tabs>
      <w:jc w:val="center"/>
    </w:pPr>
    <w:rPr>
      <w:b/>
      <w:color w:val="3B4455" w:themeColor="accent1"/>
      <w:sz w:val="20"/>
    </w:rPr>
  </w:style>
  <w:style w:type="character" w:customStyle="1" w:styleId="PidipaginaCarattere">
    <w:name w:val="Piè di pagina Carattere"/>
    <w:basedOn w:val="Carpredefinitoparagrafo"/>
    <w:link w:val="Pidipagina"/>
    <w:uiPriority w:val="99"/>
    <w:rsid w:val="005F4A20"/>
    <w:rPr>
      <w:b/>
      <w:color w:val="3B4455" w:themeColor="accent1"/>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0F0731"/>
    <w:rPr>
      <w:rFonts w:asciiTheme="majorHAnsi" w:eastAsiaTheme="majorEastAsia" w:hAnsiTheme="majorHAnsi" w:cstheme="majorBidi"/>
      <w:b/>
      <w:color w:val="3B4455" w:themeColor="accent1"/>
      <w:sz w:val="36"/>
    </w:rPr>
  </w:style>
  <w:style w:type="character" w:styleId="Testosegnaposto">
    <w:name w:val="Placeholder Text"/>
    <w:basedOn w:val="Carpredefinitoparagrafo"/>
    <w:uiPriority w:val="99"/>
    <w:semiHidden/>
    <w:rsid w:val="005F4A20"/>
    <w:rPr>
      <w:color w:val="808080"/>
    </w:rPr>
  </w:style>
  <w:style w:type="paragraph" w:styleId="Citazione">
    <w:name w:val="Quote"/>
    <w:basedOn w:val="Normale"/>
    <w:next w:val="Normale"/>
    <w:link w:val="CitazioneCarattere"/>
    <w:uiPriority w:val="29"/>
    <w:qFormat/>
    <w:rsid w:val="000F0731"/>
    <w:pPr>
      <w:spacing w:before="200" w:after="160"/>
    </w:pPr>
    <w:rPr>
      <w:rFonts w:asciiTheme="majorHAnsi" w:hAnsiTheme="majorHAnsi"/>
      <w:iCs/>
      <w:color w:val="26414C" w:themeColor="accent5" w:themeShade="40"/>
      <w:sz w:val="76"/>
    </w:rPr>
  </w:style>
  <w:style w:type="character" w:customStyle="1" w:styleId="CitazioneCarattere">
    <w:name w:val="Citazione Carattere"/>
    <w:basedOn w:val="Carpredefinitoparagrafo"/>
    <w:link w:val="Citazione"/>
    <w:uiPriority w:val="29"/>
    <w:rsid w:val="000F0731"/>
    <w:rPr>
      <w:rFonts w:asciiTheme="majorHAnsi" w:hAnsiTheme="majorHAnsi"/>
      <w:iCs/>
      <w:color w:val="26414C" w:themeColor="accent5" w:themeShade="40"/>
      <w:sz w:val="76"/>
    </w:rPr>
  </w:style>
  <w:style w:type="paragraph" w:styleId="Paragrafoelenco">
    <w:name w:val="List Paragraph"/>
    <w:basedOn w:val="Normale"/>
    <w:uiPriority w:val="34"/>
    <w:semiHidden/>
    <w:qFormat/>
    <w:rsid w:val="006B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bi\Downloads\tf00102165_win32.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tf00102165_win32.dotx</Template>
  <TotalTime>0</TotalTime>
  <Pages>23</Pages>
  <Words>1217</Words>
  <Characters>6554</Characters>
  <Application>Microsoft Office Word</Application>
  <DocSecurity>0</DocSecurity>
  <Lines>825</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2022-12-21T20:32:00Z</dcterms:created>
  <dcterms:modified xsi:type="dcterms:W3CDTF">2023-01-28T11:02:00Z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